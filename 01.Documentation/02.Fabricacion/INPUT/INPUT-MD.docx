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4C3991ED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</w:r>
      <w:r w:rsidR="00965E21">
        <w:t>INPUT</w:t>
      </w:r>
      <w:r w:rsidR="00E64490">
        <w:t xml:space="preserve">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30E21D72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965E21">
              <w:rPr>
                <w:sz w:val="24"/>
              </w:rPr>
              <w:t>INPUT</w:t>
            </w:r>
            <w:r w:rsidR="00E64490">
              <w:rPr>
                <w:sz w:val="24"/>
              </w:rPr>
              <w:t xml:space="preserve">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6C1D0FC3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 xml:space="preserve">Rover 2k </w:t>
            </w:r>
            <w:r w:rsidR="00965E21">
              <w:rPr>
                <w:sz w:val="24"/>
              </w:rPr>
              <w:t>INPUT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12C7AB82" w:rsidR="004A547E" w:rsidRDefault="00965E21">
            <w:pPr>
              <w:spacing w:before="120"/>
              <w:rPr>
                <w:sz w:val="24"/>
              </w:rPr>
            </w:pPr>
            <w:bookmarkStart w:id="1" w:name="Card"/>
            <w:r>
              <w:rPr>
                <w:sz w:val="24"/>
              </w:rPr>
              <w:t>INPUT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7D14DD01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 w:rsidR="00965E21">
              <w:rPr>
                <w:sz w:val="24"/>
              </w:rPr>
              <w:t>2</w:t>
            </w:r>
            <w:r>
              <w:rPr>
                <w:sz w:val="24"/>
              </w:rPr>
              <w:t>8/04/2022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30971600" w:rsidR="00E64490" w:rsidRDefault="000752E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4E0230DF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965E21">
              <w:rPr>
                <w:sz w:val="24"/>
              </w:rPr>
              <w:t>INPUT</w:t>
            </w:r>
            <w:r w:rsidR="00BB4BF9">
              <w:rPr>
                <w:sz w:val="24"/>
              </w:rPr>
              <w:t>\</w:t>
            </w:r>
            <w:r w:rsidR="00965E21">
              <w:rPr>
                <w:sz w:val="24"/>
              </w:rPr>
              <w:t>INPUT</w:t>
            </w:r>
            <w:r w:rsidRPr="00E64490">
              <w:rPr>
                <w:sz w:val="24"/>
              </w:rPr>
              <w:t>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331A2F72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965E21">
              <w:rPr>
                <w:noProof/>
                <w:sz w:val="24"/>
              </w:rPr>
              <w:t>INPUT</w:t>
            </w:r>
            <w:r w:rsidR="005B5589">
              <w:rPr>
                <w:noProof/>
                <w:sz w:val="24"/>
              </w:rPr>
              <w:t>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506DB984" w:rsidR="004A547E" w:rsidRDefault="00965E21">
            <w:pPr>
              <w:spacing w:before="120" w:after="120"/>
            </w:pPr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5FDD0943" w:rsidR="004A547E" w:rsidRDefault="00965E21">
            <w:pPr>
              <w:spacing w:before="120" w:after="120"/>
            </w:pPr>
            <w:r>
              <w:t>2</w:t>
            </w:r>
            <w:r w:rsidR="00DA1DE2">
              <w:t>8/04/2022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35152910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965E21">
        <w:t>INPUT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181F7E81" w:rsidR="004A547E" w:rsidRDefault="004A547E">
      <w:pPr>
        <w:pStyle w:val="Prrafo"/>
      </w:pPr>
      <w:r>
        <w:t xml:space="preserve">Current board modification state </w:t>
      </w:r>
      <w:r w:rsidR="00965E21">
        <w:t>is</w:t>
      </w:r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6C83F08E" w:rsidR="00476A88" w:rsidRDefault="00965E21">
            <w:pPr>
              <w:pStyle w:val="Prrafo"/>
              <w:jc w:val="center"/>
            </w:pPr>
            <w:r>
              <w:t>4</w:t>
            </w:r>
          </w:p>
        </w:tc>
        <w:tc>
          <w:tcPr>
            <w:tcW w:w="2499" w:type="pct"/>
            <w:vAlign w:val="center"/>
          </w:tcPr>
          <w:p w14:paraId="28B2F2A8" w14:textId="6D9A51BE" w:rsidR="00476A88" w:rsidRDefault="00476A88" w:rsidP="00476A88">
            <w:pPr>
              <w:pStyle w:val="Prrafo"/>
              <w:jc w:val="center"/>
            </w:pPr>
            <w:r>
              <w:t>BATT_</w:t>
            </w:r>
            <w:r w:rsidR="00965E21">
              <w:t>INPUT</w:t>
            </w:r>
            <w:r>
              <w:t>.brd</w:t>
            </w:r>
          </w:p>
          <w:p w14:paraId="7413DBBD" w14:textId="63B15514" w:rsidR="00476A88" w:rsidRDefault="00476A88" w:rsidP="00476A88">
            <w:pPr>
              <w:pStyle w:val="Prrafo"/>
              <w:jc w:val="center"/>
            </w:pPr>
            <w:r>
              <w:t>BATT_</w:t>
            </w:r>
            <w:r w:rsidR="00965E21">
              <w:t>INPUT</w:t>
            </w:r>
            <w:r>
              <w:t>.sch</w:t>
            </w:r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2B92D4C9" w:rsidR="00476A88" w:rsidRDefault="00965E21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INPUT</w:t>
            </w:r>
            <w:r w:rsidR="00476A88">
              <w:rPr>
                <w:lang w:val="es-ES"/>
              </w:rPr>
              <w:t>-TP.docx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88A6" w14:textId="77777777" w:rsidR="004F6DA0" w:rsidRDefault="004F6DA0">
      <w:r>
        <w:separator/>
      </w:r>
    </w:p>
  </w:endnote>
  <w:endnote w:type="continuationSeparator" w:id="0">
    <w:p w14:paraId="4470EE20" w14:textId="77777777" w:rsidR="004F6DA0" w:rsidRDefault="004F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78D9" w14:textId="77777777" w:rsidR="004F6DA0" w:rsidRDefault="004F6DA0">
      <w:r>
        <w:separator/>
      </w:r>
    </w:p>
  </w:footnote>
  <w:footnote w:type="continuationSeparator" w:id="0">
    <w:p w14:paraId="7ACC1022" w14:textId="77777777" w:rsidR="004F6DA0" w:rsidRDefault="004F6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5FED48ED" w:rsidR="004A547E" w:rsidRDefault="00965E21">
          <w:pPr>
            <w:pStyle w:val="Encabezado"/>
            <w:spacing w:before="60"/>
          </w:pPr>
          <w:r>
            <w:fldChar w:fldCharType="begin"/>
          </w:r>
          <w:r>
            <w:instrText xml:space="preserve"> REF Card \h </w:instrText>
          </w:r>
          <w:r>
            <w:instrText xml:space="preserve"> \* MERGEFORMAT </w:instrText>
          </w:r>
          <w:r>
            <w:fldChar w:fldCharType="separate"/>
          </w:r>
          <w:r w:rsidRPr="00965E21">
            <w:t>INPUT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419BFD57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965E21" w:rsidRPr="00965E21">
            <w:t>28/04/2022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F47C0"/>
    <w:rsid w:val="001D22AE"/>
    <w:rsid w:val="003A30AD"/>
    <w:rsid w:val="00476A88"/>
    <w:rsid w:val="004A547E"/>
    <w:rsid w:val="004F6DA0"/>
    <w:rsid w:val="005B5589"/>
    <w:rsid w:val="00624111"/>
    <w:rsid w:val="006942AD"/>
    <w:rsid w:val="007A55DD"/>
    <w:rsid w:val="00965E21"/>
    <w:rsid w:val="00983BE9"/>
    <w:rsid w:val="00992552"/>
    <w:rsid w:val="009E7D96"/>
    <w:rsid w:val="00BB4BF9"/>
    <w:rsid w:val="00BD4EC3"/>
    <w:rsid w:val="00CA6BF0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2817</TotalTime>
  <Pages>6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8</cp:revision>
  <cp:lastPrinted>2006-01-26T09:09:00Z</cp:lastPrinted>
  <dcterms:created xsi:type="dcterms:W3CDTF">2022-04-18T10:39:00Z</dcterms:created>
  <dcterms:modified xsi:type="dcterms:W3CDTF">2022-04-28T12:00:00Z</dcterms:modified>
</cp:coreProperties>
</file>