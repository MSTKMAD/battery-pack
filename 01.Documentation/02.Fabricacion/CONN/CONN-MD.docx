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FDE" w14:textId="77777777" w:rsidR="004A547E" w:rsidRDefault="004A547E">
      <w:pPr>
        <w:pStyle w:val="TituloDocumento"/>
      </w:pPr>
    </w:p>
    <w:p w14:paraId="4ABCA3E5" w14:textId="77777777" w:rsidR="004A547E" w:rsidRDefault="004A547E">
      <w:pPr>
        <w:pStyle w:val="Prrafo"/>
        <w:spacing w:before="0" w:after="0"/>
      </w:pPr>
    </w:p>
    <w:p w14:paraId="41E858C7" w14:textId="77777777" w:rsidR="004A547E" w:rsidRDefault="004A547E"/>
    <w:p w14:paraId="09A29E84" w14:textId="77777777" w:rsidR="004A547E" w:rsidRDefault="004A547E"/>
    <w:p w14:paraId="3EA7E7B9" w14:textId="651735F2" w:rsidR="004A547E" w:rsidRDefault="004A547E">
      <w:pPr>
        <w:pStyle w:val="TituloDocumento"/>
      </w:pPr>
      <w:r>
        <w:t xml:space="preserve"> </w:t>
      </w:r>
      <w:bookmarkStart w:id="0" w:name="Nombre_Proyecto"/>
      <w:r w:rsidR="00E64490">
        <w:t xml:space="preserve">Rover 2K </w:t>
      </w:r>
      <w:bookmarkEnd w:id="0"/>
      <w:r w:rsidR="00E64490">
        <w:tab/>
        <w:t>C</w:t>
      </w:r>
      <w:r w:rsidR="0027004D">
        <w:t>ONN</w:t>
      </w:r>
      <w:r w:rsidR="00E64490">
        <w:t xml:space="preserve"> Card</w:t>
      </w:r>
    </w:p>
    <w:p w14:paraId="4A717FC5" w14:textId="77777777" w:rsidR="004A547E" w:rsidRDefault="004A547E"/>
    <w:p w14:paraId="7F3F810E" w14:textId="77777777" w:rsidR="004A547E" w:rsidRDefault="004A547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4"/>
        <w:gridCol w:w="7796"/>
      </w:tblGrid>
      <w:tr w:rsidR="004A547E" w14:paraId="5A5678F6" w14:textId="77777777" w:rsidTr="00E64490">
        <w:tc>
          <w:tcPr>
            <w:tcW w:w="1843" w:type="dxa"/>
          </w:tcPr>
          <w:p w14:paraId="4246E3C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284" w:type="dxa"/>
          </w:tcPr>
          <w:p w14:paraId="349D468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10A663FC" w14:textId="208F9800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TITLE \* MERGEFORMAT </w:instrText>
            </w:r>
            <w:r>
              <w:rPr>
                <w:sz w:val="24"/>
              </w:rPr>
              <w:fldChar w:fldCharType="separate"/>
            </w:r>
            <w:r w:rsidR="00E64490">
              <w:rPr>
                <w:sz w:val="24"/>
              </w:rPr>
              <w:t>Rover 2</w:t>
            </w:r>
            <w:r>
              <w:rPr>
                <w:sz w:val="24"/>
              </w:rPr>
              <w:t xml:space="preserve">K. </w:t>
            </w:r>
            <w:r w:rsidR="00E64490">
              <w:rPr>
                <w:sz w:val="24"/>
              </w:rPr>
              <w:t>C</w:t>
            </w:r>
            <w:r w:rsidR="0027004D">
              <w:rPr>
                <w:sz w:val="24"/>
              </w:rPr>
              <w:t>ONN</w:t>
            </w:r>
            <w:r w:rsidR="00E64490">
              <w:rPr>
                <w:sz w:val="24"/>
              </w:rPr>
              <w:t xml:space="preserve"> card</w:t>
            </w:r>
            <w:r>
              <w:rPr>
                <w:sz w:val="24"/>
              </w:rPr>
              <w:t xml:space="preserve"> manufacturing documentation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42A35F78" w14:textId="77777777" w:rsidTr="00E64490">
        <w:tc>
          <w:tcPr>
            <w:tcW w:w="1843" w:type="dxa"/>
          </w:tcPr>
          <w:p w14:paraId="426B5AF8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84" w:type="dxa"/>
          </w:tcPr>
          <w:p w14:paraId="2B8DC1A0" w14:textId="77777777" w:rsidR="004A547E" w:rsidRDefault="004A547E">
            <w:pPr>
              <w:pStyle w:val="TDC1"/>
              <w:spacing w:before="12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796" w:type="dxa"/>
          </w:tcPr>
          <w:p w14:paraId="7849CF51" w14:textId="5B6D6BB3" w:rsidR="004A547E" w:rsidRDefault="004A547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SUBJECT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This document includes the manufacturing documentation for the </w:t>
            </w:r>
            <w:r w:rsidR="00E64490">
              <w:rPr>
                <w:sz w:val="24"/>
              </w:rPr>
              <w:t>Rover 2k C</w:t>
            </w:r>
            <w:r w:rsidR="0027004D">
              <w:rPr>
                <w:sz w:val="24"/>
              </w:rPr>
              <w:t>ONN</w:t>
            </w:r>
            <w:r>
              <w:rPr>
                <w:sz w:val="24"/>
              </w:rPr>
              <w:t xml:space="preserve"> Card</w:t>
            </w:r>
            <w:r>
              <w:rPr>
                <w:sz w:val="24"/>
              </w:rPr>
              <w:fldChar w:fldCharType="end"/>
            </w:r>
          </w:p>
        </w:tc>
      </w:tr>
      <w:tr w:rsidR="004A547E" w14:paraId="0D9864E3" w14:textId="77777777" w:rsidTr="00E64490">
        <w:tc>
          <w:tcPr>
            <w:tcW w:w="1843" w:type="dxa"/>
          </w:tcPr>
          <w:p w14:paraId="109260FA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84" w:type="dxa"/>
          </w:tcPr>
          <w:p w14:paraId="5A9F1D40" w14:textId="77777777" w:rsidR="004A547E" w:rsidRDefault="004A547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25321690" w14:textId="1D6F1666" w:rsidR="004A547E" w:rsidRDefault="0027004D">
            <w:pPr>
              <w:spacing w:before="120"/>
              <w:rPr>
                <w:sz w:val="24"/>
              </w:rPr>
            </w:pPr>
            <w:bookmarkStart w:id="1" w:name="Card"/>
            <w:r>
              <w:rPr>
                <w:sz w:val="24"/>
              </w:rPr>
              <w:t>CONN</w:t>
            </w:r>
            <w:bookmarkEnd w:id="1"/>
          </w:p>
        </w:tc>
      </w:tr>
      <w:tr w:rsidR="00E64490" w14:paraId="4AB6B0BF" w14:textId="77777777" w:rsidTr="00E64490">
        <w:tc>
          <w:tcPr>
            <w:tcW w:w="1843" w:type="dxa"/>
          </w:tcPr>
          <w:p w14:paraId="2A631263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84" w:type="dxa"/>
          </w:tcPr>
          <w:p w14:paraId="35C5231A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6E06CB1" w14:textId="628A1CC4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111">
              <w:rPr>
                <w:sz w:val="24"/>
              </w:rPr>
              <w:t>Pending revision</w:t>
            </w:r>
          </w:p>
        </w:tc>
      </w:tr>
      <w:tr w:rsidR="00E64490" w14:paraId="2D839EA3" w14:textId="77777777" w:rsidTr="00E64490">
        <w:tc>
          <w:tcPr>
            <w:tcW w:w="1843" w:type="dxa"/>
          </w:tcPr>
          <w:p w14:paraId="5DA75F2F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84" w:type="dxa"/>
          </w:tcPr>
          <w:p w14:paraId="78FB791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2609010" w14:textId="2DDB4F77" w:rsidR="00E64490" w:rsidRDefault="00E64490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bookmarkStart w:id="2" w:name="Fecha_Documento"/>
            <w:r w:rsidR="0027004D">
              <w:rPr>
                <w:sz w:val="24"/>
              </w:rPr>
              <w:t>2</w:t>
            </w:r>
            <w:r>
              <w:rPr>
                <w:sz w:val="24"/>
              </w:rPr>
              <w:t>8/04/2022</w:t>
            </w:r>
            <w:bookmarkEnd w:id="2"/>
          </w:p>
        </w:tc>
      </w:tr>
      <w:tr w:rsidR="00E64490" w14:paraId="559108D6" w14:textId="77777777" w:rsidTr="00E64490">
        <w:tc>
          <w:tcPr>
            <w:tcW w:w="1843" w:type="dxa"/>
          </w:tcPr>
          <w:p w14:paraId="2D69B17A" w14:textId="517222EB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MODIFICATION STATE</w:t>
            </w:r>
          </w:p>
        </w:tc>
        <w:tc>
          <w:tcPr>
            <w:tcW w:w="284" w:type="dxa"/>
          </w:tcPr>
          <w:p w14:paraId="4ACA5C21" w14:textId="22B26345" w:rsidR="00E64490" w:rsidRDefault="000752EE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503D2A6A" w14:textId="30971600" w:rsidR="00E64490" w:rsidRDefault="000752EE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E64490" w14:paraId="419F8C05" w14:textId="77777777" w:rsidTr="00E64490">
        <w:tc>
          <w:tcPr>
            <w:tcW w:w="1843" w:type="dxa"/>
          </w:tcPr>
          <w:p w14:paraId="380CDBE6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284" w:type="dxa"/>
          </w:tcPr>
          <w:p w14:paraId="605CDE72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65CE97B9" w14:textId="4978F4C2" w:rsidR="00E64490" w:rsidRDefault="00E64490">
            <w:pPr>
              <w:spacing w:before="120"/>
              <w:rPr>
                <w:sz w:val="24"/>
              </w:rPr>
            </w:pPr>
            <w:r w:rsidRPr="00E64490">
              <w:rPr>
                <w:sz w:val="24"/>
              </w:rPr>
              <w:t>\</w:t>
            </w:r>
            <w:r>
              <w:rPr>
                <w:sz w:val="24"/>
              </w:rPr>
              <w:t>\</w:t>
            </w:r>
            <w:r w:rsidRPr="00E64490">
              <w:rPr>
                <w:sz w:val="24"/>
              </w:rPr>
              <w:t>01.Documentation\02.Fabricacion</w:t>
            </w:r>
            <w:r>
              <w:rPr>
                <w:sz w:val="24"/>
              </w:rPr>
              <w:t>\</w:t>
            </w:r>
            <w:r w:rsidR="00BB4BF9">
              <w:rPr>
                <w:sz w:val="24"/>
              </w:rPr>
              <w:t>C</w:t>
            </w:r>
            <w:r w:rsidR="0027004D">
              <w:rPr>
                <w:sz w:val="24"/>
              </w:rPr>
              <w:t>ONN</w:t>
            </w:r>
            <w:r w:rsidR="00BB4BF9">
              <w:rPr>
                <w:sz w:val="24"/>
              </w:rPr>
              <w:t>\</w:t>
            </w:r>
            <w:r w:rsidR="0027004D">
              <w:rPr>
                <w:sz w:val="24"/>
              </w:rPr>
              <w:t>CONN</w:t>
            </w:r>
            <w:r w:rsidRPr="00E64490">
              <w:rPr>
                <w:sz w:val="24"/>
              </w:rPr>
              <w:t>-MD</w:t>
            </w:r>
            <w:r>
              <w:rPr>
                <w:sz w:val="24"/>
              </w:rPr>
              <w:t>.doc</w:t>
            </w:r>
            <w:r w:rsidR="00CD6468">
              <w:rPr>
                <w:sz w:val="24"/>
              </w:rPr>
              <w:t>x</w:t>
            </w:r>
          </w:p>
        </w:tc>
      </w:tr>
      <w:tr w:rsidR="00E64490" w14:paraId="1B947E18" w14:textId="77777777" w:rsidTr="00E64490">
        <w:tc>
          <w:tcPr>
            <w:tcW w:w="1843" w:type="dxa"/>
          </w:tcPr>
          <w:p w14:paraId="20CB604E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</w:p>
        </w:tc>
        <w:tc>
          <w:tcPr>
            <w:tcW w:w="284" w:type="dxa"/>
          </w:tcPr>
          <w:p w14:paraId="353A4490" w14:textId="77777777" w:rsidR="00E64490" w:rsidRDefault="00E64490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796" w:type="dxa"/>
          </w:tcPr>
          <w:p w14:paraId="176512F2" w14:textId="060624C5" w:rsidR="00E64490" w:rsidRDefault="00E64490">
            <w:pPr>
              <w:spacing w:before="12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FILENAME \* TIPOTÍTULO \* MERGEFORMAT </w:instrText>
            </w:r>
            <w:r>
              <w:rPr>
                <w:sz w:val="24"/>
              </w:rPr>
              <w:fldChar w:fldCharType="separate"/>
            </w:r>
            <w:r w:rsidR="005B5589">
              <w:rPr>
                <w:noProof/>
                <w:sz w:val="24"/>
              </w:rPr>
              <w:t>C</w:t>
            </w:r>
            <w:r w:rsidR="0027004D">
              <w:rPr>
                <w:noProof/>
                <w:sz w:val="24"/>
              </w:rPr>
              <w:t>ONN</w:t>
            </w:r>
            <w:r w:rsidR="005B5589">
              <w:rPr>
                <w:noProof/>
                <w:sz w:val="24"/>
              </w:rPr>
              <w:t>-MD</w:t>
            </w:r>
            <w:r>
              <w:rPr>
                <w:noProof/>
                <w:sz w:val="24"/>
              </w:rPr>
              <w:t>.Doc</w:t>
            </w:r>
            <w:r>
              <w:rPr>
                <w:sz w:val="24"/>
              </w:rPr>
              <w:fldChar w:fldCharType="end"/>
            </w:r>
            <w:r w:rsidR="00CD6468">
              <w:rPr>
                <w:sz w:val="24"/>
              </w:rPr>
              <w:t>x</w:t>
            </w:r>
          </w:p>
        </w:tc>
      </w:tr>
      <w:tr w:rsidR="00E64490" w14:paraId="7F7C2919" w14:textId="77777777" w:rsidTr="00E64490">
        <w:tc>
          <w:tcPr>
            <w:tcW w:w="1843" w:type="dxa"/>
          </w:tcPr>
          <w:p w14:paraId="2AB630B1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284" w:type="dxa"/>
          </w:tcPr>
          <w:p w14:paraId="2A76C534" w14:textId="77777777" w:rsidR="00E64490" w:rsidRDefault="00E64490">
            <w:pPr>
              <w:spacing w:before="120"/>
              <w:rPr>
                <w:b/>
                <w:sz w:val="24"/>
              </w:rPr>
            </w:pPr>
          </w:p>
        </w:tc>
        <w:tc>
          <w:tcPr>
            <w:tcW w:w="7796" w:type="dxa"/>
          </w:tcPr>
          <w:p w14:paraId="297819A2" w14:textId="77777777" w:rsidR="00E64490" w:rsidRDefault="00E64490">
            <w:pPr>
              <w:spacing w:before="120"/>
              <w:rPr>
                <w:sz w:val="24"/>
              </w:rPr>
            </w:pPr>
          </w:p>
        </w:tc>
      </w:tr>
    </w:tbl>
    <w:p w14:paraId="5941AEB3" w14:textId="77777777" w:rsidR="004A547E" w:rsidRDefault="004A547E"/>
    <w:p w14:paraId="47D7E45D" w14:textId="77777777" w:rsidR="004A547E" w:rsidRDefault="004A547E"/>
    <w:p w14:paraId="4060ADBC" w14:textId="77777777" w:rsidR="004A547E" w:rsidRDefault="004A547E"/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693"/>
        <w:gridCol w:w="2693"/>
        <w:gridCol w:w="2694"/>
      </w:tblGrid>
      <w:tr w:rsidR="004A547E" w14:paraId="7B319303" w14:textId="77777777"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5D8FE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0D925DFF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14:paraId="432CAB52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</w:tcPr>
          <w:p w14:paraId="23B53EA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</w:tr>
      <w:tr w:rsidR="004A547E" w14:paraId="5D085186" w14:textId="77777777"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14:paraId="37E1CE14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6CABB5FF" w14:textId="77777777" w:rsidR="004A547E" w:rsidRDefault="005B5589">
            <w:pPr>
              <w:spacing w:before="120"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Javier Rodriguez</w:t>
            </w:r>
          </w:p>
        </w:tc>
        <w:tc>
          <w:tcPr>
            <w:tcW w:w="2693" w:type="dxa"/>
            <w:tcBorders>
              <w:top w:val="nil"/>
            </w:tcBorders>
          </w:tcPr>
          <w:p w14:paraId="1271E496" w14:textId="77777777" w:rsidR="004A547E" w:rsidRDefault="004A547E">
            <w:pPr>
              <w:spacing w:before="120" w:after="120"/>
              <w:jc w:val="center"/>
              <w:rPr>
                <w:lang w:val="es-E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65B062A" w14:textId="77777777" w:rsidR="004A547E" w:rsidRDefault="004A547E">
            <w:pPr>
              <w:spacing w:before="120" w:after="120"/>
              <w:jc w:val="center"/>
            </w:pPr>
          </w:p>
        </w:tc>
      </w:tr>
      <w:tr w:rsidR="004A547E" w14:paraId="72B71C55" w14:textId="77777777">
        <w:tc>
          <w:tcPr>
            <w:tcW w:w="1843" w:type="dxa"/>
            <w:tcBorders>
              <w:right w:val="single" w:sz="12" w:space="0" w:color="auto"/>
            </w:tcBorders>
          </w:tcPr>
          <w:p w14:paraId="232C5A7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93" w:type="dxa"/>
            <w:tcBorders>
              <w:left w:val="nil"/>
            </w:tcBorders>
          </w:tcPr>
          <w:p w14:paraId="779790CC" w14:textId="77777777" w:rsidR="004A547E" w:rsidRDefault="004A547E">
            <w:pPr>
              <w:spacing w:before="120" w:after="120"/>
            </w:pPr>
          </w:p>
          <w:p w14:paraId="0C9ACED5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29FD8A70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7EB4A1FB" w14:textId="77777777" w:rsidR="004A547E" w:rsidRDefault="004A547E">
            <w:pPr>
              <w:spacing w:before="120" w:after="120"/>
            </w:pPr>
          </w:p>
        </w:tc>
      </w:tr>
      <w:tr w:rsidR="004A547E" w14:paraId="1102FA69" w14:textId="77777777"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14:paraId="75C6D659" w14:textId="77777777" w:rsidR="004A547E" w:rsidRDefault="004A547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3" w:type="dxa"/>
            <w:tcBorders>
              <w:left w:val="nil"/>
            </w:tcBorders>
          </w:tcPr>
          <w:p w14:paraId="6819FCB4" w14:textId="77777777" w:rsidR="004A547E" w:rsidRDefault="004A547E">
            <w:pPr>
              <w:spacing w:before="120" w:after="120"/>
              <w:jc w:val="center"/>
            </w:pPr>
          </w:p>
          <w:p w14:paraId="480086A4" w14:textId="77777777" w:rsidR="004A547E" w:rsidRDefault="004A547E">
            <w:pPr>
              <w:spacing w:before="120" w:after="120"/>
            </w:pPr>
          </w:p>
        </w:tc>
        <w:tc>
          <w:tcPr>
            <w:tcW w:w="2693" w:type="dxa"/>
          </w:tcPr>
          <w:p w14:paraId="573A2814" w14:textId="77777777" w:rsidR="004A547E" w:rsidRDefault="004A547E">
            <w:pPr>
              <w:spacing w:before="120" w:after="120"/>
            </w:pPr>
          </w:p>
        </w:tc>
        <w:tc>
          <w:tcPr>
            <w:tcW w:w="2694" w:type="dxa"/>
          </w:tcPr>
          <w:p w14:paraId="6D2073AF" w14:textId="77777777" w:rsidR="004A547E" w:rsidRDefault="004A547E">
            <w:pPr>
              <w:spacing w:before="120" w:after="120"/>
            </w:pPr>
          </w:p>
        </w:tc>
      </w:tr>
    </w:tbl>
    <w:p w14:paraId="3A4D4F1C" w14:textId="77777777" w:rsidR="004A547E" w:rsidRDefault="004A547E"/>
    <w:p w14:paraId="42E0AB28" w14:textId="77777777" w:rsidR="004A547E" w:rsidRDefault="004A547E"/>
    <w:p w14:paraId="4012EA09" w14:textId="77777777" w:rsidR="004A547E" w:rsidRDefault="004A547E">
      <w:pPr>
        <w:pStyle w:val="Ttulo"/>
      </w:pPr>
      <w:bookmarkStart w:id="3" w:name="_Toc101177851"/>
      <w:r>
        <w:lastRenderedPageBreak/>
        <w:t>Index</w:t>
      </w:r>
      <w:bookmarkEnd w:id="3"/>
    </w:p>
    <w:p w14:paraId="30A92034" w14:textId="77777777" w:rsidR="00FA6C8E" w:rsidRPr="004A547E" w:rsidRDefault="004A547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fldChar w:fldCharType="begin"/>
      </w:r>
      <w:r>
        <w:instrText xml:space="preserve"> TOC \o "1-6" </w:instrText>
      </w:r>
      <w:r>
        <w:fldChar w:fldCharType="separate"/>
      </w:r>
      <w:r w:rsidR="00FA6C8E">
        <w:rPr>
          <w:noProof/>
        </w:rPr>
        <w:t>Index</w:t>
      </w:r>
      <w:r w:rsidR="00FA6C8E">
        <w:rPr>
          <w:noProof/>
        </w:rPr>
        <w:tab/>
      </w:r>
      <w:r w:rsidR="00FA6C8E">
        <w:rPr>
          <w:noProof/>
        </w:rPr>
        <w:fldChar w:fldCharType="begin"/>
      </w:r>
      <w:r w:rsidR="00FA6C8E">
        <w:rPr>
          <w:noProof/>
        </w:rPr>
        <w:instrText xml:space="preserve"> PAGEREF _Toc101177851 \h </w:instrText>
      </w:r>
      <w:r w:rsidR="00FA6C8E">
        <w:rPr>
          <w:noProof/>
        </w:rPr>
      </w:r>
      <w:r w:rsidR="00FA6C8E">
        <w:rPr>
          <w:noProof/>
        </w:rPr>
        <w:fldChar w:fldCharType="separate"/>
      </w:r>
      <w:r w:rsidR="00FA6C8E">
        <w:rPr>
          <w:noProof/>
        </w:rPr>
        <w:t>2</w:t>
      </w:r>
      <w:r w:rsidR="00FA6C8E">
        <w:rPr>
          <w:noProof/>
        </w:rPr>
        <w:fldChar w:fldCharType="end"/>
      </w:r>
    </w:p>
    <w:p w14:paraId="634548E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0B845C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1BC92" w14:textId="77777777" w:rsidR="00FA6C8E" w:rsidRPr="004A547E" w:rsidRDefault="00FA6C8E">
      <w:pPr>
        <w:pStyle w:val="TDC1"/>
        <w:tabs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C36B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1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9AA4F9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2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Current modification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7D6A7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3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Previous modification 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27140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>
        <w:rPr>
          <w:noProof/>
        </w:rPr>
        <w:t>4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>
        <w:rPr>
          <w:noProof/>
        </w:rPr>
        <w:t>History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F8103" w14:textId="77777777" w:rsidR="00FA6C8E" w:rsidRPr="004A547E" w:rsidRDefault="00FA6C8E">
      <w:pPr>
        <w:pStyle w:val="TDC1"/>
        <w:tabs>
          <w:tab w:val="left" w:pos="440"/>
          <w:tab w:val="right" w:leader="dot" w:pos="9911"/>
        </w:tabs>
        <w:rPr>
          <w:rFonts w:ascii="Calibri" w:eastAsia="PMingLiU" w:hAnsi="Calibri"/>
          <w:b w:val="0"/>
          <w:noProof/>
          <w:szCs w:val="22"/>
          <w:lang w:val="es-ES" w:eastAsia="zh-TW"/>
        </w:rPr>
      </w:pPr>
      <w:r w:rsidRPr="004A547E">
        <w:rPr>
          <w:i/>
          <w:iCs/>
          <w:noProof/>
          <w:color w:val="4472C4"/>
        </w:rPr>
        <w:t>5</w:t>
      </w:r>
      <w:r w:rsidRPr="004A547E">
        <w:rPr>
          <w:rFonts w:ascii="Calibri" w:eastAsia="PMingLiU" w:hAnsi="Calibri"/>
          <w:b w:val="0"/>
          <w:noProof/>
          <w:szCs w:val="22"/>
          <w:lang w:val="es-ES" w:eastAsia="zh-TW"/>
        </w:rPr>
        <w:tab/>
      </w:r>
      <w:r w:rsidRPr="004A547E">
        <w:rPr>
          <w:i/>
          <w:iCs/>
          <w:noProof/>
          <w:color w:val="4472C4"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_Toc101177859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F524FB" w14:textId="77777777" w:rsidR="004A547E" w:rsidRDefault="004A547E">
      <w:r>
        <w:fldChar w:fldCharType="end"/>
      </w:r>
    </w:p>
    <w:p w14:paraId="0698A9AC" w14:textId="77777777" w:rsidR="004A547E" w:rsidRDefault="004A547E">
      <w:pPr>
        <w:pStyle w:val="Ttulo"/>
      </w:pPr>
      <w:bookmarkStart w:id="4" w:name="_Toc101177852"/>
      <w:r>
        <w:lastRenderedPageBreak/>
        <w:t>Document History</w:t>
      </w:r>
      <w:bookmarkEnd w:id="4"/>
    </w:p>
    <w:p w14:paraId="29B1E1F5" w14:textId="77777777" w:rsidR="004A547E" w:rsidRDefault="004A547E"/>
    <w:tbl>
      <w:tblPr>
        <w:tblW w:w="10102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2447"/>
      </w:tblGrid>
      <w:tr w:rsidR="004A547E" w14:paraId="67F27B14" w14:textId="77777777" w:rsidTr="00DA1DE2"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8364FDE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A2C5A6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854E83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21F64C" w14:textId="77777777" w:rsidR="004A547E" w:rsidRDefault="004A547E">
            <w:pPr>
              <w:spacing w:before="120" w:after="120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547E" w14:paraId="71B76AE2" w14:textId="77777777" w:rsidTr="00DA1DE2">
        <w:tc>
          <w:tcPr>
            <w:tcW w:w="1276" w:type="dxa"/>
            <w:tcBorders>
              <w:top w:val="nil"/>
              <w:right w:val="nil"/>
            </w:tcBorders>
          </w:tcPr>
          <w:p w14:paraId="5C689451" w14:textId="2F0B2366" w:rsidR="004A547E" w:rsidRDefault="004A547E">
            <w:pPr>
              <w:spacing w:before="120" w:after="120"/>
            </w:pPr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0ED067" w14:textId="5D2D5192" w:rsidR="004A547E" w:rsidRDefault="0027004D">
            <w:pPr>
              <w:spacing w:before="120" w:after="120"/>
            </w:pPr>
            <w:r>
              <w:t>2</w:t>
            </w:r>
            <w:r w:rsidR="00DA1DE2">
              <w:t>8/04/2022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A5DC540" w14:textId="77777777" w:rsidR="004A547E" w:rsidRDefault="004A547E">
            <w:pPr>
              <w:spacing w:before="120" w:after="120"/>
            </w:pPr>
            <w:r>
              <w:t>Creation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50D2D" w14:textId="77777777" w:rsidR="004A547E" w:rsidRDefault="00DA1DE2">
            <w:pPr>
              <w:spacing w:before="120" w:after="120"/>
            </w:pPr>
            <w:r>
              <w:t>Javier Rodriguez</w:t>
            </w:r>
          </w:p>
        </w:tc>
      </w:tr>
      <w:tr w:rsidR="004A547E" w14:paraId="26A1538E" w14:textId="77777777" w:rsidTr="00DA1DE2">
        <w:tc>
          <w:tcPr>
            <w:tcW w:w="1276" w:type="dxa"/>
            <w:tcBorders>
              <w:right w:val="nil"/>
            </w:tcBorders>
          </w:tcPr>
          <w:p w14:paraId="248C63C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DB9C22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C01A6F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66EE057" w14:textId="77777777" w:rsidR="004A547E" w:rsidRDefault="004A547E">
            <w:pPr>
              <w:spacing w:before="120" w:after="120"/>
            </w:pPr>
          </w:p>
        </w:tc>
      </w:tr>
      <w:tr w:rsidR="004A547E" w14:paraId="258D4E6E" w14:textId="77777777" w:rsidTr="00DA1DE2">
        <w:tc>
          <w:tcPr>
            <w:tcW w:w="1276" w:type="dxa"/>
            <w:tcBorders>
              <w:right w:val="nil"/>
            </w:tcBorders>
          </w:tcPr>
          <w:p w14:paraId="160F4249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6E99DF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4811F86C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741D19" w14:textId="77777777" w:rsidR="004A547E" w:rsidRDefault="004A547E">
            <w:pPr>
              <w:spacing w:before="120" w:after="120"/>
            </w:pPr>
          </w:p>
        </w:tc>
      </w:tr>
      <w:tr w:rsidR="004A547E" w14:paraId="443DC26F" w14:textId="77777777" w:rsidTr="00DA1DE2">
        <w:tc>
          <w:tcPr>
            <w:tcW w:w="1276" w:type="dxa"/>
            <w:tcBorders>
              <w:right w:val="nil"/>
            </w:tcBorders>
          </w:tcPr>
          <w:p w14:paraId="39069FAA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27FE18" w14:textId="77777777" w:rsidR="004A547E" w:rsidRDefault="004A547E">
            <w:pPr>
              <w:spacing w:before="120" w:after="120"/>
              <w:rPr>
                <w:highlight w:val="red"/>
              </w:rPr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6F4BC78A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32FDC1" w14:textId="77777777" w:rsidR="004A547E" w:rsidRDefault="004A547E">
            <w:pPr>
              <w:spacing w:before="120" w:after="120"/>
            </w:pPr>
          </w:p>
        </w:tc>
      </w:tr>
      <w:tr w:rsidR="004A547E" w14:paraId="3CA61092" w14:textId="77777777" w:rsidTr="00DA1DE2">
        <w:tc>
          <w:tcPr>
            <w:tcW w:w="1276" w:type="dxa"/>
            <w:tcBorders>
              <w:right w:val="nil"/>
            </w:tcBorders>
          </w:tcPr>
          <w:p w14:paraId="1058F6B1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FC9A06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58ADBB15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EF0BD8" w14:textId="77777777" w:rsidR="004A547E" w:rsidRDefault="004A547E">
            <w:pPr>
              <w:spacing w:before="120" w:after="120"/>
            </w:pPr>
          </w:p>
        </w:tc>
      </w:tr>
      <w:tr w:rsidR="004A547E" w14:paraId="04080E84" w14:textId="77777777" w:rsidTr="00DA1DE2">
        <w:tc>
          <w:tcPr>
            <w:tcW w:w="1276" w:type="dxa"/>
            <w:tcBorders>
              <w:right w:val="nil"/>
            </w:tcBorders>
          </w:tcPr>
          <w:p w14:paraId="49D6863B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E8736E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1A10F51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AD54D6D" w14:textId="77777777" w:rsidR="004A547E" w:rsidRDefault="004A547E">
            <w:pPr>
              <w:spacing w:before="120" w:after="120"/>
            </w:pPr>
          </w:p>
        </w:tc>
      </w:tr>
      <w:tr w:rsidR="004A547E" w14:paraId="59198F26" w14:textId="77777777" w:rsidTr="00DA1DE2">
        <w:tc>
          <w:tcPr>
            <w:tcW w:w="1276" w:type="dxa"/>
            <w:tcBorders>
              <w:right w:val="nil"/>
            </w:tcBorders>
          </w:tcPr>
          <w:p w14:paraId="44219A9C" w14:textId="77777777" w:rsidR="004A547E" w:rsidRDefault="004A547E">
            <w:pPr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1ACA" w14:textId="77777777" w:rsidR="004A547E" w:rsidRDefault="004A547E">
            <w:pPr>
              <w:spacing w:before="120" w:after="120"/>
            </w:pPr>
          </w:p>
        </w:tc>
        <w:tc>
          <w:tcPr>
            <w:tcW w:w="5103" w:type="dxa"/>
            <w:tcBorders>
              <w:left w:val="nil"/>
              <w:right w:val="nil"/>
            </w:tcBorders>
          </w:tcPr>
          <w:p w14:paraId="08519DE3" w14:textId="77777777" w:rsidR="004A547E" w:rsidRDefault="004A547E">
            <w:pPr>
              <w:spacing w:before="120" w:after="120"/>
            </w:pPr>
          </w:p>
        </w:tc>
        <w:tc>
          <w:tcPr>
            <w:tcW w:w="2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E22D386" w14:textId="77777777" w:rsidR="004A547E" w:rsidRDefault="004A547E">
            <w:pPr>
              <w:spacing w:before="120" w:after="120"/>
            </w:pPr>
          </w:p>
        </w:tc>
      </w:tr>
    </w:tbl>
    <w:p w14:paraId="44958BFB" w14:textId="77777777" w:rsidR="004A547E" w:rsidRDefault="004A547E"/>
    <w:p w14:paraId="3827FA98" w14:textId="77777777" w:rsidR="004A547E" w:rsidRDefault="004A547E"/>
    <w:p w14:paraId="70C56DF6" w14:textId="77777777" w:rsidR="004A547E" w:rsidRDefault="004A547E">
      <w:pPr>
        <w:pStyle w:val="Ttulo"/>
      </w:pPr>
      <w:bookmarkStart w:id="5" w:name="_Toc101177853"/>
      <w:r>
        <w:lastRenderedPageBreak/>
        <w:t>Abbreviations</w:t>
      </w:r>
      <w:bookmarkEnd w:id="5"/>
    </w:p>
    <w:p w14:paraId="611860EA" w14:textId="77777777" w:rsidR="004A547E" w:rsidRDefault="004A547E"/>
    <w:tbl>
      <w:tblPr>
        <w:tblW w:w="9537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7977"/>
      </w:tblGrid>
      <w:tr w:rsidR="004A547E" w14:paraId="0E05E5C9" w14:textId="77777777" w:rsidTr="00DA1DE2">
        <w:tc>
          <w:tcPr>
            <w:tcW w:w="1560" w:type="dxa"/>
          </w:tcPr>
          <w:p w14:paraId="7F4AD63B" w14:textId="77777777" w:rsidR="004A547E" w:rsidRDefault="004A547E">
            <w:pPr>
              <w:spacing w:after="120"/>
            </w:pPr>
            <w:r>
              <w:t>BOM</w:t>
            </w:r>
          </w:p>
        </w:tc>
        <w:tc>
          <w:tcPr>
            <w:tcW w:w="7977" w:type="dxa"/>
          </w:tcPr>
          <w:p w14:paraId="7509A4D8" w14:textId="77777777" w:rsidR="004A547E" w:rsidRDefault="004A547E">
            <w:pPr>
              <w:spacing w:after="120"/>
            </w:pPr>
            <w:r>
              <w:t>Bill Of Materials</w:t>
            </w:r>
          </w:p>
        </w:tc>
      </w:tr>
      <w:tr w:rsidR="00DA1DE2" w14:paraId="0CA5DFFA" w14:textId="77777777" w:rsidTr="00DA1DE2">
        <w:tc>
          <w:tcPr>
            <w:tcW w:w="1560" w:type="dxa"/>
          </w:tcPr>
          <w:p w14:paraId="134D187A" w14:textId="77777777" w:rsidR="00DA1DE2" w:rsidRDefault="00DA1DE2" w:rsidP="00DA1DE2">
            <w:pPr>
              <w:spacing w:after="120"/>
            </w:pPr>
            <w:r>
              <w:t>PCB</w:t>
            </w:r>
          </w:p>
        </w:tc>
        <w:tc>
          <w:tcPr>
            <w:tcW w:w="7977" w:type="dxa"/>
          </w:tcPr>
          <w:p w14:paraId="0FB0CC9A" w14:textId="77777777" w:rsidR="00DA1DE2" w:rsidRDefault="00DA1DE2" w:rsidP="00DA1DE2">
            <w:pPr>
              <w:spacing w:after="120"/>
            </w:pPr>
            <w:r>
              <w:t>Printed Circuit Board</w:t>
            </w:r>
          </w:p>
        </w:tc>
      </w:tr>
      <w:tr w:rsidR="00DA1DE2" w14:paraId="1964A363" w14:textId="77777777" w:rsidTr="00DA1DE2">
        <w:tc>
          <w:tcPr>
            <w:tcW w:w="1560" w:type="dxa"/>
          </w:tcPr>
          <w:p w14:paraId="528E3DDB" w14:textId="27B2801D" w:rsidR="00DA1DE2" w:rsidRDefault="006942AD" w:rsidP="00DA1DE2">
            <w:pPr>
              <w:spacing w:after="120"/>
            </w:pPr>
            <w:r>
              <w:t>PCL</w:t>
            </w:r>
          </w:p>
        </w:tc>
        <w:tc>
          <w:tcPr>
            <w:tcW w:w="7977" w:type="dxa"/>
          </w:tcPr>
          <w:p w14:paraId="35E7D1B3" w14:textId="097C6251" w:rsidR="00DA1DE2" w:rsidRDefault="006942AD" w:rsidP="00DA1DE2">
            <w:pPr>
              <w:spacing w:after="120"/>
            </w:pPr>
            <w:r>
              <w:t>PCB Change Log</w:t>
            </w:r>
          </w:p>
        </w:tc>
      </w:tr>
      <w:tr w:rsidR="00DA1DE2" w14:paraId="4A2F76B0" w14:textId="77777777" w:rsidTr="00DA1DE2">
        <w:tc>
          <w:tcPr>
            <w:tcW w:w="1560" w:type="dxa"/>
          </w:tcPr>
          <w:p w14:paraId="44DCBAE5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2FACA4A" w14:textId="77777777" w:rsidR="00DA1DE2" w:rsidRDefault="00DA1DE2" w:rsidP="00DA1DE2">
            <w:pPr>
              <w:spacing w:after="120"/>
            </w:pPr>
          </w:p>
        </w:tc>
      </w:tr>
      <w:tr w:rsidR="00DA1DE2" w14:paraId="4B4BC28A" w14:textId="77777777" w:rsidTr="00DA1DE2">
        <w:tc>
          <w:tcPr>
            <w:tcW w:w="1560" w:type="dxa"/>
          </w:tcPr>
          <w:p w14:paraId="19E916CE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1E1CA0A6" w14:textId="77777777" w:rsidR="00DA1DE2" w:rsidRDefault="00DA1DE2" w:rsidP="00DA1DE2">
            <w:pPr>
              <w:spacing w:after="120"/>
            </w:pPr>
          </w:p>
        </w:tc>
      </w:tr>
      <w:tr w:rsidR="00DA1DE2" w14:paraId="0AADB674" w14:textId="77777777" w:rsidTr="00DA1DE2">
        <w:tc>
          <w:tcPr>
            <w:tcW w:w="1560" w:type="dxa"/>
          </w:tcPr>
          <w:p w14:paraId="347317D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E66D95E" w14:textId="77777777" w:rsidR="00DA1DE2" w:rsidRDefault="00DA1DE2" w:rsidP="00DA1DE2">
            <w:pPr>
              <w:spacing w:after="120"/>
            </w:pPr>
          </w:p>
        </w:tc>
      </w:tr>
      <w:tr w:rsidR="00DA1DE2" w14:paraId="0629F535" w14:textId="77777777" w:rsidTr="00DA1DE2">
        <w:tc>
          <w:tcPr>
            <w:tcW w:w="1560" w:type="dxa"/>
          </w:tcPr>
          <w:p w14:paraId="453D48A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5B19C1BA" w14:textId="77777777" w:rsidR="00DA1DE2" w:rsidRDefault="00DA1DE2" w:rsidP="00DA1DE2">
            <w:pPr>
              <w:spacing w:after="120"/>
            </w:pPr>
          </w:p>
        </w:tc>
      </w:tr>
      <w:tr w:rsidR="00DA1DE2" w14:paraId="149036FE" w14:textId="77777777" w:rsidTr="00DA1DE2">
        <w:tc>
          <w:tcPr>
            <w:tcW w:w="1560" w:type="dxa"/>
          </w:tcPr>
          <w:p w14:paraId="12B0B6AB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205C6B61" w14:textId="77777777" w:rsidR="00DA1DE2" w:rsidRDefault="00DA1DE2" w:rsidP="00DA1DE2">
            <w:pPr>
              <w:pStyle w:val="Prrafo"/>
              <w:spacing w:before="0"/>
            </w:pPr>
          </w:p>
        </w:tc>
      </w:tr>
      <w:tr w:rsidR="00DA1DE2" w14:paraId="6EFBC80E" w14:textId="77777777" w:rsidTr="00DA1DE2">
        <w:tc>
          <w:tcPr>
            <w:tcW w:w="1560" w:type="dxa"/>
          </w:tcPr>
          <w:p w14:paraId="7B9A5E1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C17FAC2" w14:textId="77777777" w:rsidR="00DA1DE2" w:rsidRDefault="00DA1DE2" w:rsidP="00DA1DE2">
            <w:pPr>
              <w:spacing w:after="120"/>
            </w:pPr>
          </w:p>
        </w:tc>
      </w:tr>
      <w:tr w:rsidR="00DA1DE2" w14:paraId="71943F4D" w14:textId="77777777" w:rsidTr="00DA1DE2">
        <w:tc>
          <w:tcPr>
            <w:tcW w:w="1560" w:type="dxa"/>
          </w:tcPr>
          <w:p w14:paraId="4C36AA5C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68326D33" w14:textId="77777777" w:rsidR="00DA1DE2" w:rsidRDefault="00DA1DE2" w:rsidP="00DA1DE2">
            <w:pPr>
              <w:spacing w:after="120"/>
            </w:pPr>
          </w:p>
        </w:tc>
      </w:tr>
      <w:tr w:rsidR="00DA1DE2" w14:paraId="48B2FC62" w14:textId="77777777" w:rsidTr="00DA1DE2">
        <w:tc>
          <w:tcPr>
            <w:tcW w:w="1560" w:type="dxa"/>
          </w:tcPr>
          <w:p w14:paraId="5F4D5DE3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3617C37A" w14:textId="77777777" w:rsidR="00DA1DE2" w:rsidRDefault="00DA1DE2" w:rsidP="00DA1DE2">
            <w:pPr>
              <w:spacing w:after="120"/>
            </w:pPr>
          </w:p>
        </w:tc>
      </w:tr>
      <w:tr w:rsidR="00DA1DE2" w14:paraId="6AF09A1E" w14:textId="77777777" w:rsidTr="00DA1DE2">
        <w:tc>
          <w:tcPr>
            <w:tcW w:w="1560" w:type="dxa"/>
          </w:tcPr>
          <w:p w14:paraId="15890602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44B83C5D" w14:textId="77777777" w:rsidR="00DA1DE2" w:rsidRDefault="00DA1DE2" w:rsidP="00DA1DE2">
            <w:pPr>
              <w:spacing w:after="120"/>
            </w:pPr>
          </w:p>
        </w:tc>
      </w:tr>
      <w:tr w:rsidR="00DA1DE2" w14:paraId="7A8DB3A1" w14:textId="77777777" w:rsidTr="00DA1DE2">
        <w:tc>
          <w:tcPr>
            <w:tcW w:w="1560" w:type="dxa"/>
          </w:tcPr>
          <w:p w14:paraId="2B55650A" w14:textId="77777777" w:rsidR="00DA1DE2" w:rsidRDefault="00DA1DE2" w:rsidP="00DA1DE2">
            <w:pPr>
              <w:spacing w:after="120"/>
            </w:pPr>
          </w:p>
        </w:tc>
        <w:tc>
          <w:tcPr>
            <w:tcW w:w="7977" w:type="dxa"/>
          </w:tcPr>
          <w:p w14:paraId="0611F918" w14:textId="77777777" w:rsidR="00DA1DE2" w:rsidRDefault="00DA1DE2" w:rsidP="00DA1DE2">
            <w:pPr>
              <w:spacing w:after="120"/>
            </w:pPr>
          </w:p>
        </w:tc>
      </w:tr>
    </w:tbl>
    <w:p w14:paraId="2931243F" w14:textId="77777777" w:rsidR="004A547E" w:rsidRDefault="004A547E"/>
    <w:p w14:paraId="5D4848FF" w14:textId="77777777" w:rsidR="004A547E" w:rsidRDefault="004A547E">
      <w:pPr>
        <w:pStyle w:val="Ttulo"/>
        <w:pageBreakBefore w:val="0"/>
      </w:pPr>
      <w:bookmarkStart w:id="6" w:name="_Toc101177854"/>
      <w:r>
        <w:t>References</w:t>
      </w:r>
      <w:bookmarkEnd w:id="6"/>
    </w:p>
    <w:p w14:paraId="39253CBF" w14:textId="77777777" w:rsidR="004A547E" w:rsidRDefault="004A547E">
      <w:pPr>
        <w:pStyle w:val="Prrafo"/>
        <w:spacing w:before="0" w:after="0"/>
      </w:pPr>
    </w:p>
    <w:p w14:paraId="64984A9E" w14:textId="77777777" w:rsidR="004A547E" w:rsidRDefault="004A547E"/>
    <w:p w14:paraId="41738A6E" w14:textId="77777777" w:rsidR="004A547E" w:rsidRDefault="004A547E">
      <w:pPr>
        <w:pStyle w:val="Ttulo1"/>
        <w:pageBreakBefore/>
        <w:ind w:left="431" w:hanging="431"/>
      </w:pPr>
      <w:bookmarkStart w:id="7" w:name="_Toc101177855"/>
      <w:r>
        <w:lastRenderedPageBreak/>
        <w:t>Introduction</w:t>
      </w:r>
      <w:bookmarkEnd w:id="7"/>
    </w:p>
    <w:p w14:paraId="0892818B" w14:textId="456237C2" w:rsidR="004A547E" w:rsidRDefault="004A547E">
      <w:pPr>
        <w:pStyle w:val="Prrafo"/>
      </w:pPr>
      <w:r>
        <w:t xml:space="preserve">This document describes the manufacturing documentation required </w:t>
      </w:r>
      <w:r w:rsidR="00DA1DE2">
        <w:t>to produce</w:t>
      </w:r>
      <w:r>
        <w:t xml:space="preserve"> the </w:t>
      </w:r>
      <w:r w:rsidR="00DA1DE2">
        <w:t>C</w:t>
      </w:r>
      <w:r w:rsidR="0027004D">
        <w:t>ONN</w:t>
      </w:r>
      <w:r>
        <w:t xml:space="preserve"> Card for the </w:t>
      </w:r>
      <w:r w:rsidR="00DA1DE2">
        <w:t>Rover 2k battery pack</w:t>
      </w:r>
      <w:r>
        <w:t>.</w:t>
      </w:r>
    </w:p>
    <w:p w14:paraId="77807454" w14:textId="77777777" w:rsidR="004A547E" w:rsidRDefault="004A547E">
      <w:pPr>
        <w:pStyle w:val="Ttulo1"/>
      </w:pPr>
      <w:bookmarkStart w:id="8" w:name="_Toc101177856"/>
      <w:r>
        <w:t>Current modification state</w:t>
      </w:r>
      <w:bookmarkEnd w:id="8"/>
    </w:p>
    <w:p w14:paraId="15FBBB9F" w14:textId="38880B5D" w:rsidR="004A547E" w:rsidRDefault="004A547E">
      <w:pPr>
        <w:pStyle w:val="Prrafo"/>
      </w:pPr>
      <w:r>
        <w:t xml:space="preserve">Current board modification state </w:t>
      </w:r>
      <w:r w:rsidR="0027004D">
        <w:t>is</w:t>
      </w:r>
      <w:r w:rsidR="00DA1DE2">
        <w:t xml:space="preserve"> A</w:t>
      </w:r>
      <w:r>
        <w:t>.</w:t>
      </w:r>
    </w:p>
    <w:p w14:paraId="75597509" w14:textId="77777777" w:rsidR="004A547E" w:rsidRDefault="004A547E">
      <w:pPr>
        <w:pStyle w:val="Prrafo"/>
      </w:pPr>
      <w:r>
        <w:t>The associated manufacturing documentation is indicated in following 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994"/>
        <w:gridCol w:w="5028"/>
      </w:tblGrid>
      <w:tr w:rsidR="00476A88" w14:paraId="0EADA962" w14:textId="77777777" w:rsidTr="00476A88">
        <w:tc>
          <w:tcPr>
            <w:tcW w:w="2007" w:type="pct"/>
          </w:tcPr>
          <w:p w14:paraId="03EBD5E8" w14:textId="77777777" w:rsidR="00476A88" w:rsidRDefault="00476A88">
            <w:pPr>
              <w:pStyle w:val="Prrafo"/>
              <w:jc w:val="center"/>
            </w:pPr>
            <w:r>
              <w:t>Manufacturing document</w:t>
            </w:r>
          </w:p>
        </w:tc>
        <w:tc>
          <w:tcPr>
            <w:tcW w:w="494" w:type="pct"/>
          </w:tcPr>
          <w:p w14:paraId="0979CDAC" w14:textId="77777777" w:rsidR="00476A88" w:rsidRDefault="00476A88">
            <w:pPr>
              <w:pStyle w:val="Prrafo"/>
              <w:jc w:val="center"/>
            </w:pPr>
            <w:r>
              <w:t>Issue</w:t>
            </w:r>
          </w:p>
        </w:tc>
        <w:tc>
          <w:tcPr>
            <w:tcW w:w="2499" w:type="pct"/>
          </w:tcPr>
          <w:p w14:paraId="20D3EF4A" w14:textId="77777777" w:rsidR="00476A88" w:rsidRDefault="00476A88">
            <w:pPr>
              <w:pStyle w:val="Prrafo"/>
              <w:jc w:val="center"/>
            </w:pPr>
            <w:r>
              <w:t>File name</w:t>
            </w:r>
          </w:p>
        </w:tc>
      </w:tr>
      <w:tr w:rsidR="00476A88" w14:paraId="764CEC5A" w14:textId="77777777" w:rsidTr="00476A88">
        <w:tc>
          <w:tcPr>
            <w:tcW w:w="2007" w:type="pct"/>
          </w:tcPr>
          <w:p w14:paraId="3747D078" w14:textId="77777777" w:rsidR="00476A88" w:rsidRDefault="00476A88">
            <w:pPr>
              <w:pStyle w:val="Prrafo"/>
            </w:pPr>
            <w:r>
              <w:t>Bill of materials</w:t>
            </w:r>
          </w:p>
        </w:tc>
        <w:tc>
          <w:tcPr>
            <w:tcW w:w="494" w:type="pct"/>
          </w:tcPr>
          <w:p w14:paraId="59156A74" w14:textId="37452065" w:rsidR="00476A88" w:rsidRDefault="00476A88">
            <w:pPr>
              <w:pStyle w:val="Prrafo"/>
              <w:jc w:val="center"/>
            </w:pPr>
            <w:r>
              <w:t>6</w:t>
            </w:r>
          </w:p>
        </w:tc>
        <w:tc>
          <w:tcPr>
            <w:tcW w:w="2499" w:type="pct"/>
          </w:tcPr>
          <w:p w14:paraId="25A1BC55" w14:textId="4E0D68DB" w:rsidR="00476A88" w:rsidRDefault="00476A88" w:rsidP="00476A88">
            <w:pPr>
              <w:pStyle w:val="Prrafo"/>
              <w:jc w:val="center"/>
            </w:pPr>
            <w:r>
              <w:t>BATT_PCBS_BOM.xlsx</w:t>
            </w:r>
          </w:p>
        </w:tc>
      </w:tr>
      <w:tr w:rsidR="00476A88" w14:paraId="4A21A9CC" w14:textId="77777777" w:rsidTr="00476A88">
        <w:tc>
          <w:tcPr>
            <w:tcW w:w="2007" w:type="pct"/>
          </w:tcPr>
          <w:p w14:paraId="65DF4DDF" w14:textId="4E36FCD2" w:rsidR="00476A88" w:rsidRDefault="00476A88">
            <w:pPr>
              <w:pStyle w:val="Prrafo"/>
            </w:pPr>
            <w:r>
              <w:t>PCB + Schematic diagram</w:t>
            </w:r>
          </w:p>
        </w:tc>
        <w:tc>
          <w:tcPr>
            <w:tcW w:w="494" w:type="pct"/>
          </w:tcPr>
          <w:p w14:paraId="42BB5B86" w14:textId="728C177D" w:rsidR="00476A88" w:rsidRDefault="0027004D">
            <w:pPr>
              <w:pStyle w:val="Prrafo"/>
              <w:jc w:val="center"/>
            </w:pPr>
            <w:r>
              <w:t>1</w:t>
            </w:r>
          </w:p>
        </w:tc>
        <w:tc>
          <w:tcPr>
            <w:tcW w:w="2499" w:type="pct"/>
            <w:vAlign w:val="center"/>
          </w:tcPr>
          <w:p w14:paraId="28B2F2A8" w14:textId="0AEC6B47" w:rsidR="00476A88" w:rsidRDefault="00476A88" w:rsidP="00476A88">
            <w:pPr>
              <w:pStyle w:val="Prrafo"/>
              <w:jc w:val="center"/>
            </w:pPr>
            <w:proofErr w:type="spellStart"/>
            <w:r>
              <w:t>BATT_C</w:t>
            </w:r>
            <w:r w:rsidR="0027004D">
              <w:t>ONN</w:t>
            </w:r>
            <w:r>
              <w:t>.brd</w:t>
            </w:r>
            <w:proofErr w:type="spellEnd"/>
          </w:p>
          <w:p w14:paraId="7413DBBD" w14:textId="25D33F74" w:rsidR="00476A88" w:rsidRDefault="00476A88" w:rsidP="00476A88">
            <w:pPr>
              <w:pStyle w:val="Prrafo"/>
              <w:jc w:val="center"/>
            </w:pPr>
            <w:proofErr w:type="spellStart"/>
            <w:r>
              <w:t>BATT_C</w:t>
            </w:r>
            <w:r w:rsidR="0027004D">
              <w:t>ONN</w:t>
            </w:r>
            <w:r>
              <w:t>.sch</w:t>
            </w:r>
            <w:proofErr w:type="spellEnd"/>
          </w:p>
        </w:tc>
      </w:tr>
      <w:tr w:rsidR="00476A88" w14:paraId="211F4A94" w14:textId="77777777" w:rsidTr="00476A88">
        <w:tc>
          <w:tcPr>
            <w:tcW w:w="2007" w:type="pct"/>
          </w:tcPr>
          <w:p w14:paraId="5DA73E91" w14:textId="77777777" w:rsidR="00476A88" w:rsidRDefault="00476A88">
            <w:pPr>
              <w:pStyle w:val="Prrafo"/>
            </w:pPr>
            <w:r>
              <w:t>Assembly instructions</w:t>
            </w:r>
          </w:p>
        </w:tc>
        <w:tc>
          <w:tcPr>
            <w:tcW w:w="494" w:type="pct"/>
          </w:tcPr>
          <w:p w14:paraId="7418187D" w14:textId="77777777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499" w:type="pct"/>
          </w:tcPr>
          <w:p w14:paraId="5B706F1E" w14:textId="77777777" w:rsidR="00476A88" w:rsidRDefault="00476A88">
            <w:pPr>
              <w:pStyle w:val="Prrafo"/>
              <w:jc w:val="center"/>
            </w:pPr>
            <w:r>
              <w:t>-</w:t>
            </w:r>
          </w:p>
        </w:tc>
      </w:tr>
      <w:tr w:rsidR="00476A88" w14:paraId="64C234EC" w14:textId="77777777" w:rsidTr="00476A88">
        <w:tc>
          <w:tcPr>
            <w:tcW w:w="2007" w:type="pct"/>
          </w:tcPr>
          <w:p w14:paraId="487CC364" w14:textId="77777777" w:rsidR="00476A88" w:rsidRDefault="00476A88">
            <w:pPr>
              <w:pStyle w:val="Prrafo"/>
            </w:pPr>
            <w:r>
              <w:t>Test procedure</w:t>
            </w:r>
          </w:p>
        </w:tc>
        <w:tc>
          <w:tcPr>
            <w:tcW w:w="494" w:type="pct"/>
          </w:tcPr>
          <w:p w14:paraId="7560B2EF" w14:textId="02AE6626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499" w:type="pct"/>
          </w:tcPr>
          <w:p w14:paraId="19BD7256" w14:textId="5B3681AF" w:rsidR="00476A88" w:rsidRDefault="00476A88">
            <w:pPr>
              <w:pStyle w:val="Prraf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27004D">
              <w:rPr>
                <w:lang w:val="es-ES"/>
              </w:rPr>
              <w:t>ONN</w:t>
            </w:r>
            <w:r>
              <w:rPr>
                <w:lang w:val="es-ES"/>
              </w:rPr>
              <w:t>-TP.docx</w:t>
            </w:r>
          </w:p>
        </w:tc>
      </w:tr>
    </w:tbl>
    <w:p w14:paraId="09752D1C" w14:textId="77777777" w:rsidR="004A547E" w:rsidRPr="00DA1DE2" w:rsidRDefault="004A547E">
      <w:pPr>
        <w:pStyle w:val="Prrafo"/>
        <w:rPr>
          <w:rStyle w:val="nfasisintenso"/>
        </w:rPr>
      </w:pPr>
      <w:r w:rsidRPr="00DA1DE2">
        <w:rPr>
          <w:rStyle w:val="nfasisintenso"/>
        </w:rPr>
        <w:t>Printed copies of these documents are included in annexes in Acrobat Reader PDF format.</w:t>
      </w:r>
    </w:p>
    <w:p w14:paraId="6F5049CF" w14:textId="77777777" w:rsidR="004A547E" w:rsidRDefault="004A547E">
      <w:pPr>
        <w:pStyle w:val="Ttulo1"/>
      </w:pPr>
      <w:bookmarkStart w:id="9" w:name="_Toc101177857"/>
      <w:r>
        <w:t>Previous modification states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1592"/>
        <w:gridCol w:w="1769"/>
        <w:gridCol w:w="1945"/>
        <w:gridCol w:w="1768"/>
      </w:tblGrid>
      <w:tr w:rsidR="00DA1DE2" w14:paraId="3ECF050B" w14:textId="77777777" w:rsidTr="00DA1DE2">
        <w:trPr>
          <w:trHeight w:val="767"/>
        </w:trPr>
        <w:tc>
          <w:tcPr>
            <w:tcW w:w="2387" w:type="dxa"/>
          </w:tcPr>
          <w:p w14:paraId="762C84B4" w14:textId="77777777" w:rsidR="00DA1DE2" w:rsidRDefault="00DA1DE2">
            <w:pPr>
              <w:pStyle w:val="Prrafo"/>
              <w:jc w:val="center"/>
            </w:pPr>
            <w:r>
              <w:t>Mod. state</w:t>
            </w:r>
          </w:p>
        </w:tc>
        <w:tc>
          <w:tcPr>
            <w:tcW w:w="1592" w:type="dxa"/>
          </w:tcPr>
          <w:p w14:paraId="24EBECFF" w14:textId="77777777" w:rsidR="00DA1DE2" w:rsidRDefault="00DA1DE2">
            <w:pPr>
              <w:pStyle w:val="Prrafo"/>
              <w:jc w:val="center"/>
            </w:pPr>
            <w:r>
              <w:t>Bill of materials</w:t>
            </w:r>
          </w:p>
        </w:tc>
        <w:tc>
          <w:tcPr>
            <w:tcW w:w="1769" w:type="dxa"/>
          </w:tcPr>
          <w:p w14:paraId="09EFB301" w14:textId="77777777" w:rsidR="00DA1DE2" w:rsidRDefault="00DA1DE2">
            <w:pPr>
              <w:pStyle w:val="Prrafo"/>
              <w:jc w:val="center"/>
            </w:pPr>
            <w:r>
              <w:t>PCB</w:t>
            </w:r>
          </w:p>
        </w:tc>
        <w:tc>
          <w:tcPr>
            <w:tcW w:w="1945" w:type="dxa"/>
          </w:tcPr>
          <w:p w14:paraId="4BB2E1F6" w14:textId="77777777" w:rsidR="00DA1DE2" w:rsidRDefault="00DA1DE2">
            <w:pPr>
              <w:pStyle w:val="Prrafo"/>
              <w:jc w:val="center"/>
            </w:pPr>
            <w:r>
              <w:t>Assembly instructions</w:t>
            </w:r>
          </w:p>
        </w:tc>
        <w:tc>
          <w:tcPr>
            <w:tcW w:w="1768" w:type="dxa"/>
          </w:tcPr>
          <w:p w14:paraId="289387D7" w14:textId="77777777" w:rsidR="00DA1DE2" w:rsidRDefault="00DA1DE2">
            <w:pPr>
              <w:pStyle w:val="Prrafo"/>
              <w:jc w:val="center"/>
            </w:pPr>
            <w:r>
              <w:t>Test procedure</w:t>
            </w:r>
          </w:p>
        </w:tc>
      </w:tr>
      <w:tr w:rsidR="00DA1DE2" w14:paraId="06B9545F" w14:textId="77777777" w:rsidTr="00DA1DE2">
        <w:trPr>
          <w:trHeight w:val="504"/>
        </w:trPr>
        <w:tc>
          <w:tcPr>
            <w:tcW w:w="2387" w:type="dxa"/>
          </w:tcPr>
          <w:p w14:paraId="27014AD8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77A0FDC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3EBA4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40E3EFA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036CF9D7" w14:textId="77777777" w:rsidR="00DA1DE2" w:rsidRDefault="00DA1DE2">
            <w:pPr>
              <w:pStyle w:val="Prrafo"/>
              <w:jc w:val="center"/>
            </w:pPr>
          </w:p>
        </w:tc>
      </w:tr>
      <w:tr w:rsidR="00DA1DE2" w14:paraId="7D992D9E" w14:textId="77777777" w:rsidTr="00DA1DE2">
        <w:trPr>
          <w:trHeight w:val="504"/>
        </w:trPr>
        <w:tc>
          <w:tcPr>
            <w:tcW w:w="2387" w:type="dxa"/>
          </w:tcPr>
          <w:p w14:paraId="0EE67AE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3B04F6AF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48787576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503EFA32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1B113133" w14:textId="77777777" w:rsidR="00DA1DE2" w:rsidRDefault="00DA1DE2">
            <w:pPr>
              <w:pStyle w:val="Prrafo"/>
              <w:jc w:val="center"/>
            </w:pPr>
          </w:p>
        </w:tc>
      </w:tr>
      <w:tr w:rsidR="00DA1DE2" w14:paraId="379CEEAE" w14:textId="77777777" w:rsidTr="00DA1DE2">
        <w:trPr>
          <w:trHeight w:val="504"/>
        </w:trPr>
        <w:tc>
          <w:tcPr>
            <w:tcW w:w="2387" w:type="dxa"/>
          </w:tcPr>
          <w:p w14:paraId="7877FA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592" w:type="dxa"/>
          </w:tcPr>
          <w:p w14:paraId="2DC4E929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9" w:type="dxa"/>
          </w:tcPr>
          <w:p w14:paraId="7631A3E1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945" w:type="dxa"/>
          </w:tcPr>
          <w:p w14:paraId="6968F4B5" w14:textId="77777777" w:rsidR="00DA1DE2" w:rsidRDefault="00DA1DE2">
            <w:pPr>
              <w:pStyle w:val="Prrafo"/>
              <w:jc w:val="center"/>
            </w:pPr>
          </w:p>
        </w:tc>
        <w:tc>
          <w:tcPr>
            <w:tcW w:w="1768" w:type="dxa"/>
          </w:tcPr>
          <w:p w14:paraId="7A80BB43" w14:textId="77777777" w:rsidR="00DA1DE2" w:rsidRDefault="00DA1DE2">
            <w:pPr>
              <w:pStyle w:val="Prrafo"/>
              <w:jc w:val="center"/>
            </w:pPr>
          </w:p>
        </w:tc>
      </w:tr>
    </w:tbl>
    <w:p w14:paraId="1A7D4E13" w14:textId="77777777" w:rsidR="004A547E" w:rsidRDefault="004A547E">
      <w:pPr>
        <w:pStyle w:val="Ttulo1"/>
      </w:pPr>
      <w:bookmarkStart w:id="10" w:name="_Toc101177858"/>
      <w:r>
        <w:t>History of changes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21"/>
        <w:gridCol w:w="7443"/>
      </w:tblGrid>
      <w:tr w:rsidR="004A547E" w14:paraId="13C0D7FF" w14:textId="77777777">
        <w:tc>
          <w:tcPr>
            <w:tcW w:w="1771" w:type="dxa"/>
          </w:tcPr>
          <w:p w14:paraId="5428DF9B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Mod. state</w:t>
            </w:r>
          </w:p>
        </w:tc>
        <w:tc>
          <w:tcPr>
            <w:tcW w:w="921" w:type="dxa"/>
          </w:tcPr>
          <w:p w14:paraId="3F1719B2" w14:textId="77777777" w:rsidR="004A547E" w:rsidRDefault="004A547E">
            <w:pPr>
              <w:pStyle w:val="Prrafo"/>
              <w:keepNext/>
              <w:keepLines/>
              <w:jc w:val="center"/>
            </w:pPr>
            <w:r>
              <w:t>Date</w:t>
            </w:r>
          </w:p>
        </w:tc>
        <w:tc>
          <w:tcPr>
            <w:tcW w:w="7443" w:type="dxa"/>
            <w:vAlign w:val="center"/>
          </w:tcPr>
          <w:p w14:paraId="74419A14" w14:textId="77777777" w:rsidR="004A547E" w:rsidRDefault="004A547E">
            <w:pPr>
              <w:pStyle w:val="Prrafo"/>
              <w:keepNext/>
              <w:keepLines/>
              <w:jc w:val="left"/>
            </w:pPr>
            <w:r>
              <w:t>Changes</w:t>
            </w:r>
          </w:p>
        </w:tc>
      </w:tr>
      <w:tr w:rsidR="004A547E" w14:paraId="42AF0069" w14:textId="77777777">
        <w:trPr>
          <w:cantSplit/>
        </w:trPr>
        <w:tc>
          <w:tcPr>
            <w:tcW w:w="1771" w:type="dxa"/>
            <w:vAlign w:val="center"/>
          </w:tcPr>
          <w:p w14:paraId="682B064F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59DF923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86B97E5" w14:textId="77777777" w:rsidR="004A547E" w:rsidRDefault="004A547E">
            <w:pPr>
              <w:pStyle w:val="Prrafo"/>
              <w:jc w:val="left"/>
            </w:pPr>
          </w:p>
        </w:tc>
      </w:tr>
      <w:tr w:rsidR="004A547E" w14:paraId="10865A8F" w14:textId="77777777">
        <w:trPr>
          <w:cantSplit/>
        </w:trPr>
        <w:tc>
          <w:tcPr>
            <w:tcW w:w="1771" w:type="dxa"/>
            <w:vAlign w:val="center"/>
          </w:tcPr>
          <w:p w14:paraId="4EAF9C47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420B2B5B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418B1A8D" w14:textId="77777777" w:rsidR="004A547E" w:rsidRDefault="004A547E">
            <w:pPr>
              <w:pStyle w:val="Prrafo"/>
              <w:jc w:val="left"/>
            </w:pPr>
          </w:p>
        </w:tc>
      </w:tr>
      <w:tr w:rsidR="004A547E" w14:paraId="78C4FC9E" w14:textId="77777777">
        <w:trPr>
          <w:cantSplit/>
        </w:trPr>
        <w:tc>
          <w:tcPr>
            <w:tcW w:w="1771" w:type="dxa"/>
            <w:vAlign w:val="center"/>
          </w:tcPr>
          <w:p w14:paraId="0D4CD06E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56E4D371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23907AD5" w14:textId="77777777" w:rsidR="004A547E" w:rsidRDefault="004A547E">
            <w:pPr>
              <w:pStyle w:val="Prrafo"/>
              <w:jc w:val="left"/>
            </w:pPr>
          </w:p>
        </w:tc>
      </w:tr>
      <w:tr w:rsidR="004A547E" w14:paraId="05CF8D51" w14:textId="77777777">
        <w:trPr>
          <w:cantSplit/>
        </w:trPr>
        <w:tc>
          <w:tcPr>
            <w:tcW w:w="1771" w:type="dxa"/>
            <w:vAlign w:val="center"/>
          </w:tcPr>
          <w:p w14:paraId="381C1EED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921" w:type="dxa"/>
          </w:tcPr>
          <w:p w14:paraId="29DB48BC" w14:textId="77777777" w:rsidR="004A547E" w:rsidRDefault="004A547E">
            <w:pPr>
              <w:pStyle w:val="Prrafo"/>
              <w:jc w:val="center"/>
            </w:pPr>
          </w:p>
        </w:tc>
        <w:tc>
          <w:tcPr>
            <w:tcW w:w="7443" w:type="dxa"/>
          </w:tcPr>
          <w:p w14:paraId="5C821795" w14:textId="77777777" w:rsidR="004A547E" w:rsidRDefault="004A547E">
            <w:pPr>
              <w:pStyle w:val="Prrafo"/>
              <w:jc w:val="left"/>
            </w:pPr>
          </w:p>
        </w:tc>
      </w:tr>
    </w:tbl>
    <w:p w14:paraId="066D1C45" w14:textId="77777777" w:rsidR="004A547E" w:rsidRDefault="004A547E">
      <w:pPr>
        <w:pStyle w:val="Prrafo"/>
      </w:pPr>
    </w:p>
    <w:p w14:paraId="22E22D41" w14:textId="77777777" w:rsidR="004A547E" w:rsidRPr="00DA1DE2" w:rsidRDefault="004A547E">
      <w:pPr>
        <w:pStyle w:val="Ttulo1"/>
        <w:rPr>
          <w:rStyle w:val="nfasisintenso"/>
        </w:rPr>
      </w:pPr>
      <w:bookmarkStart w:id="11" w:name="_Toc101177859"/>
      <w:r w:rsidRPr="00DA1DE2">
        <w:rPr>
          <w:rStyle w:val="nfasisintenso"/>
        </w:rPr>
        <w:t>Annexes</w:t>
      </w:r>
      <w:bookmarkEnd w:id="11"/>
    </w:p>
    <w:p w14:paraId="59EED434" w14:textId="77777777" w:rsidR="004A547E" w:rsidRPr="00DA1DE2" w:rsidRDefault="004A547E">
      <w:pPr>
        <w:pStyle w:val="Prrafo"/>
        <w:keepNext/>
        <w:rPr>
          <w:rStyle w:val="nfasisintenso"/>
        </w:rPr>
      </w:pPr>
      <w:r w:rsidRPr="00DA1DE2">
        <w:rPr>
          <w:rStyle w:val="nfasisintenso"/>
        </w:rPr>
        <w:t xml:space="preserve">Here are Included the printed copies of the manufacturing documents in file F0001-FILES.zip </w:t>
      </w:r>
      <w:r w:rsidRPr="00DA1DE2">
        <w:rPr>
          <w:rStyle w:val="nfasisintenso"/>
        </w:rPr>
        <w:fldChar w:fldCharType="begin"/>
      </w:r>
      <w:r w:rsidRPr="00DA1DE2">
        <w:rPr>
          <w:rStyle w:val="nfasisintenso"/>
        </w:rPr>
        <w:instrText xml:space="preserve"> REF _Ref38799834 \r \h </w:instrText>
      </w:r>
      <w:r w:rsidR="00DA1DE2">
        <w:rPr>
          <w:rStyle w:val="nfasisintenso"/>
        </w:rPr>
        <w:instrText xml:space="preserve"> \* MERGEFORMAT </w:instrText>
      </w:r>
      <w:r w:rsidRPr="00DA1DE2">
        <w:rPr>
          <w:rStyle w:val="nfasisintenso"/>
        </w:rPr>
      </w:r>
      <w:r w:rsidRPr="00DA1DE2">
        <w:rPr>
          <w:rStyle w:val="nfasisintenso"/>
        </w:rPr>
        <w:fldChar w:fldCharType="separate"/>
      </w:r>
      <w:r w:rsidRPr="00DA1DE2">
        <w:rPr>
          <w:rStyle w:val="nfasisintenso"/>
        </w:rPr>
        <w:t>[1]</w:t>
      </w:r>
      <w:r w:rsidRPr="00DA1DE2">
        <w:rPr>
          <w:rStyle w:val="nfasisintenso"/>
        </w:rPr>
        <w:fldChar w:fldCharType="end"/>
      </w:r>
      <w:r w:rsidRPr="00DA1DE2">
        <w:rPr>
          <w:rStyle w:val="nfasisintenso"/>
        </w:rPr>
        <w:t xml:space="preserve"> for latest modification state:</w:t>
      </w:r>
    </w:p>
    <w:p w14:paraId="3A4FB492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Bill of materials</w:t>
      </w:r>
    </w:p>
    <w:p w14:paraId="1ECF0B2D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PCB Electric diagram and component layout</w:t>
      </w:r>
    </w:p>
    <w:p w14:paraId="14C81F4B" w14:textId="51FB52AB" w:rsidR="004A547E" w:rsidRPr="00DA1DE2" w:rsidRDefault="004A547E" w:rsidP="006942AD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Test procedure</w:t>
      </w:r>
    </w:p>
    <w:p w14:paraId="5C6538AA" w14:textId="77777777" w:rsidR="004A547E" w:rsidRPr="00DA1DE2" w:rsidRDefault="004A547E">
      <w:pPr>
        <w:pStyle w:val="Prrafo"/>
        <w:numPr>
          <w:ilvl w:val="0"/>
          <w:numId w:val="4"/>
        </w:numPr>
        <w:rPr>
          <w:rStyle w:val="nfasisintenso"/>
        </w:rPr>
      </w:pPr>
      <w:r w:rsidRPr="00DA1DE2">
        <w:rPr>
          <w:rStyle w:val="nfasisintenso"/>
        </w:rPr>
        <w:t>Assembly instructions</w:t>
      </w:r>
    </w:p>
    <w:sectPr w:rsidR="004A547E" w:rsidRPr="00DA1DE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107" w:right="851" w:bottom="851" w:left="1134" w:header="11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9855" w14:textId="77777777" w:rsidR="00B71067" w:rsidRDefault="00B71067">
      <w:r>
        <w:separator/>
      </w:r>
    </w:p>
  </w:endnote>
  <w:endnote w:type="continuationSeparator" w:id="0">
    <w:p w14:paraId="6635F4F8" w14:textId="77777777" w:rsidR="00B71067" w:rsidRDefault="00B7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vensys Andale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C01C" w14:textId="77777777" w:rsidR="004A547E" w:rsidRDefault="004A547E">
    <w:pPr>
      <w:pStyle w:val="Piedepgina"/>
    </w:pPr>
    <w:r>
      <w:rPr>
        <w:vanish/>
      </w:rPr>
      <w:t>M-PC-176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E43" w14:textId="77777777" w:rsidR="004A547E" w:rsidRDefault="004A547E">
    <w:pPr>
      <w:pStyle w:val="Piedepgina"/>
      <w:ind w:left="3540" w:firstLine="4956"/>
    </w:pPr>
  </w:p>
  <w:p w14:paraId="5C7A2A54" w14:textId="77777777" w:rsidR="004A547E" w:rsidRDefault="004A547E">
    <w:pPr>
      <w:pStyle w:val="Piedepgina"/>
      <w:ind w:left="142" w:firstLine="4"/>
    </w:pPr>
    <w:r>
      <w:rPr>
        <w:vanish/>
      </w:rPr>
      <w:t>M-PC-176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AC92" w14:textId="77777777" w:rsidR="00B71067" w:rsidRDefault="00B71067">
      <w:r>
        <w:separator/>
      </w:r>
    </w:p>
  </w:footnote>
  <w:footnote w:type="continuationSeparator" w:id="0">
    <w:p w14:paraId="21A29AAB" w14:textId="77777777" w:rsidR="00B71067" w:rsidRDefault="00B71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4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7"/>
      <w:gridCol w:w="5670"/>
      <w:gridCol w:w="992"/>
      <w:gridCol w:w="160"/>
      <w:gridCol w:w="2285"/>
    </w:tblGrid>
    <w:tr w:rsidR="004A547E" w14:paraId="3E1F397F" w14:textId="77777777" w:rsidTr="005B5589">
      <w:trPr>
        <w:trHeight w:hRule="exact" w:val="300"/>
      </w:trPr>
      <w:tc>
        <w:tcPr>
          <w:tcW w:w="1277" w:type="dxa"/>
        </w:tcPr>
        <w:p w14:paraId="55A1E520" w14:textId="77777777" w:rsidR="004A547E" w:rsidRDefault="00DA1DE2">
          <w:pPr>
            <w:pStyle w:val="Encabezado"/>
            <w:spacing w:before="60"/>
          </w:pPr>
          <w:r>
            <w:t>PROJECT:</w:t>
          </w:r>
        </w:p>
      </w:tc>
      <w:tc>
        <w:tcPr>
          <w:tcW w:w="5670" w:type="dxa"/>
        </w:tcPr>
        <w:p w14:paraId="3EDFEE67" w14:textId="695B8E83" w:rsidR="004A547E" w:rsidRDefault="00FA6C8E">
          <w:pPr>
            <w:pStyle w:val="Encabezado"/>
            <w:spacing w:before="60"/>
            <w:jc w:val="left"/>
          </w:pPr>
          <w:r>
            <w:fldChar w:fldCharType="begin"/>
          </w:r>
          <w:r>
            <w:instrText xml:space="preserve"> REF Nombre_Proyecto \h </w:instrText>
          </w:r>
          <w:r w:rsidR="0027004D">
            <w:instrText xml:space="preserve"> \* MERGEFORMAT </w:instrText>
          </w:r>
          <w:r>
            <w:fldChar w:fldCharType="separate"/>
          </w:r>
          <w:r>
            <w:t xml:space="preserve">Rover 2K </w:t>
          </w:r>
          <w:r>
            <w:fldChar w:fldCharType="end"/>
          </w:r>
        </w:p>
      </w:tc>
      <w:tc>
        <w:tcPr>
          <w:tcW w:w="992" w:type="dxa"/>
        </w:tcPr>
        <w:p w14:paraId="2FC9CB9F" w14:textId="77777777" w:rsidR="004A547E" w:rsidRDefault="004A547E">
          <w:pPr>
            <w:pStyle w:val="Encabezado"/>
            <w:spacing w:before="60"/>
          </w:pPr>
          <w:r>
            <w:t>REF.</w:t>
          </w:r>
        </w:p>
      </w:tc>
      <w:tc>
        <w:tcPr>
          <w:tcW w:w="160" w:type="dxa"/>
        </w:tcPr>
        <w:p w14:paraId="6B95634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D0FB1A7" w14:textId="78771CAA" w:rsidR="004A547E" w:rsidRDefault="0027004D">
          <w:pPr>
            <w:pStyle w:val="Encabezado"/>
            <w:spacing w:before="60"/>
          </w:pPr>
          <w:r>
            <w:fldChar w:fldCharType="begin"/>
          </w:r>
          <w:r>
            <w:instrText xml:space="preserve"> REF Card \h </w:instrText>
          </w:r>
          <w:r>
            <w:instrText xml:space="preserve"> \* MERGEFORMAT </w:instrText>
          </w:r>
          <w:r>
            <w:fldChar w:fldCharType="separate"/>
          </w:r>
          <w:r w:rsidRPr="0027004D">
            <w:t>CONN</w:t>
          </w:r>
          <w:r>
            <w:fldChar w:fldCharType="end"/>
          </w:r>
        </w:p>
      </w:tc>
    </w:tr>
    <w:tr w:rsidR="004A547E" w14:paraId="3B5A32A8" w14:textId="77777777" w:rsidTr="005B5589">
      <w:trPr>
        <w:trHeight w:hRule="exact" w:val="300"/>
      </w:trPr>
      <w:tc>
        <w:tcPr>
          <w:tcW w:w="1277" w:type="dxa"/>
        </w:tcPr>
        <w:p w14:paraId="4EED9135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0AE87074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122ECF96" w14:textId="77777777" w:rsidR="004A547E" w:rsidRDefault="004A547E">
          <w:pPr>
            <w:pStyle w:val="Encabezado"/>
            <w:spacing w:before="60"/>
          </w:pPr>
          <w:r>
            <w:t>PAGE</w:t>
          </w:r>
        </w:p>
      </w:tc>
      <w:tc>
        <w:tcPr>
          <w:tcW w:w="160" w:type="dxa"/>
        </w:tcPr>
        <w:p w14:paraId="28DE5EDF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75EA5F62" w14:textId="77777777" w:rsidR="004A547E" w:rsidRDefault="004A547E">
          <w:pPr>
            <w:pStyle w:val="Encabezado"/>
            <w:spacing w:before="60"/>
          </w:pPr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6</w:t>
          </w:r>
        </w:p>
      </w:tc>
    </w:tr>
    <w:tr w:rsidR="004A547E" w14:paraId="202C20F6" w14:textId="77777777" w:rsidTr="005B5589">
      <w:trPr>
        <w:trHeight w:hRule="exact" w:val="300"/>
      </w:trPr>
      <w:tc>
        <w:tcPr>
          <w:tcW w:w="1277" w:type="dxa"/>
        </w:tcPr>
        <w:p w14:paraId="0E561AD8" w14:textId="77777777" w:rsidR="004A547E" w:rsidRDefault="004A547E">
          <w:pPr>
            <w:pStyle w:val="Encabezado"/>
            <w:spacing w:before="60"/>
          </w:pPr>
        </w:p>
      </w:tc>
      <w:tc>
        <w:tcPr>
          <w:tcW w:w="5670" w:type="dxa"/>
        </w:tcPr>
        <w:p w14:paraId="185092B5" w14:textId="77777777" w:rsidR="004A547E" w:rsidRDefault="004A547E">
          <w:pPr>
            <w:pStyle w:val="Encabezado"/>
            <w:spacing w:before="60"/>
          </w:pPr>
        </w:p>
      </w:tc>
      <w:tc>
        <w:tcPr>
          <w:tcW w:w="992" w:type="dxa"/>
        </w:tcPr>
        <w:p w14:paraId="6618F31B" w14:textId="77777777" w:rsidR="004A547E" w:rsidRDefault="004A547E">
          <w:pPr>
            <w:pStyle w:val="Encabezado"/>
            <w:spacing w:before="60"/>
          </w:pPr>
          <w:r>
            <w:t>DATE</w:t>
          </w:r>
        </w:p>
      </w:tc>
      <w:tc>
        <w:tcPr>
          <w:tcW w:w="160" w:type="dxa"/>
        </w:tcPr>
        <w:p w14:paraId="66334C57" w14:textId="77777777" w:rsidR="004A547E" w:rsidRDefault="004A547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59049745" w14:textId="03B29ABD" w:rsidR="004A547E" w:rsidRDefault="004A547E">
          <w:pPr>
            <w:pStyle w:val="Encabezado"/>
            <w:spacing w:before="60"/>
          </w:pPr>
          <w:r>
            <w:fldChar w:fldCharType="begin"/>
          </w:r>
          <w:r>
            <w:instrText xml:space="preserve"> REF Fecha_Documento \h  \* MERGEFORMAT </w:instrText>
          </w:r>
          <w:r>
            <w:fldChar w:fldCharType="separate"/>
          </w:r>
          <w:r w:rsidR="00DA1DE2" w:rsidRPr="00DA1DE2">
            <w:t xml:space="preserve"> </w:t>
          </w:r>
          <w:r>
            <w:fldChar w:fldCharType="end"/>
          </w:r>
          <w:r w:rsidR="00DA1DE2">
            <w:fldChar w:fldCharType="begin"/>
          </w:r>
          <w:r w:rsidR="00DA1DE2">
            <w:instrText xml:space="preserve"> REF Fecha_Documento \h  \* MERGEFORMAT </w:instrText>
          </w:r>
          <w:r w:rsidR="00DA1DE2">
            <w:fldChar w:fldCharType="separate"/>
          </w:r>
          <w:r w:rsidR="0027004D" w:rsidRPr="0027004D">
            <w:t>28/04/2022</w:t>
          </w:r>
          <w:r w:rsidR="00DA1DE2">
            <w:fldChar w:fldCharType="end"/>
          </w:r>
        </w:p>
      </w:tc>
    </w:tr>
    <w:tr w:rsidR="000752EE" w14:paraId="0B884EFF" w14:textId="77777777" w:rsidTr="005B5589">
      <w:trPr>
        <w:trHeight w:hRule="exact" w:val="300"/>
      </w:trPr>
      <w:tc>
        <w:tcPr>
          <w:tcW w:w="1277" w:type="dxa"/>
        </w:tcPr>
        <w:p w14:paraId="70DA6BBF" w14:textId="77777777" w:rsidR="000752EE" w:rsidRDefault="000752EE">
          <w:pPr>
            <w:pStyle w:val="Encabezado"/>
            <w:spacing w:before="60"/>
          </w:pPr>
        </w:p>
      </w:tc>
      <w:tc>
        <w:tcPr>
          <w:tcW w:w="5670" w:type="dxa"/>
        </w:tcPr>
        <w:p w14:paraId="06647467" w14:textId="77777777" w:rsidR="000752EE" w:rsidRDefault="000752EE">
          <w:pPr>
            <w:pStyle w:val="Encabezado"/>
            <w:spacing w:before="60"/>
          </w:pPr>
        </w:p>
      </w:tc>
      <w:tc>
        <w:tcPr>
          <w:tcW w:w="992" w:type="dxa"/>
        </w:tcPr>
        <w:p w14:paraId="56D24A31" w14:textId="78800B67" w:rsidR="000752EE" w:rsidRDefault="000752EE">
          <w:pPr>
            <w:pStyle w:val="Encabezado"/>
            <w:spacing w:before="60"/>
          </w:pPr>
          <w:r>
            <w:t>E.M</w:t>
          </w:r>
        </w:p>
      </w:tc>
      <w:tc>
        <w:tcPr>
          <w:tcW w:w="160" w:type="dxa"/>
        </w:tcPr>
        <w:p w14:paraId="5C750B2C" w14:textId="634261E1" w:rsidR="000752EE" w:rsidRDefault="000752EE">
          <w:pPr>
            <w:pStyle w:val="Encabezado"/>
            <w:spacing w:before="60"/>
          </w:pPr>
          <w:r>
            <w:t>:</w:t>
          </w:r>
        </w:p>
      </w:tc>
      <w:tc>
        <w:tcPr>
          <w:tcW w:w="2285" w:type="dxa"/>
        </w:tcPr>
        <w:p w14:paraId="113A7ADE" w14:textId="04B1F17F" w:rsidR="000752EE" w:rsidRDefault="000752EE">
          <w:pPr>
            <w:pStyle w:val="Encabezado"/>
            <w:spacing w:before="60"/>
          </w:pPr>
          <w:r>
            <w:t>A</w:t>
          </w:r>
        </w:p>
      </w:tc>
    </w:tr>
  </w:tbl>
  <w:p w14:paraId="57F9509D" w14:textId="77777777" w:rsidR="004A547E" w:rsidRDefault="004A54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B7E" w14:textId="77777777" w:rsidR="004A547E" w:rsidRDefault="004A547E">
    <w:pPr>
      <w:tabs>
        <w:tab w:val="left" w:pos="0"/>
        <w:tab w:val="left" w:pos="709"/>
        <w:tab w:val="left" w:pos="851"/>
        <w:tab w:val="center" w:pos="1134"/>
        <w:tab w:val="center" w:pos="1560"/>
      </w:tabs>
      <w:ind w:firstLine="142"/>
      <w:rPr>
        <w:b/>
        <w:sz w:val="16"/>
      </w:rPr>
    </w:pPr>
  </w:p>
  <w:p w14:paraId="431B9D4E" w14:textId="77777777" w:rsidR="004A547E" w:rsidRDefault="004A547E">
    <w:pPr>
      <w:tabs>
        <w:tab w:val="left" w:pos="1134"/>
      </w:tabs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606E3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5D05334"/>
    <w:multiLevelType w:val="singleLevel"/>
    <w:tmpl w:val="93605A1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D2CDB"/>
    <w:multiLevelType w:val="singleLevel"/>
    <w:tmpl w:val="0EFE76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B3F6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74359075">
    <w:abstractNumId w:val="0"/>
  </w:num>
  <w:num w:numId="2" w16cid:durableId="183055169">
    <w:abstractNumId w:val="2"/>
  </w:num>
  <w:num w:numId="3" w16cid:durableId="328871352">
    <w:abstractNumId w:val="3"/>
  </w:num>
  <w:num w:numId="4" w16cid:durableId="53353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90"/>
    <w:rsid w:val="000752EE"/>
    <w:rsid w:val="000F47C0"/>
    <w:rsid w:val="001D22AE"/>
    <w:rsid w:val="0027004D"/>
    <w:rsid w:val="003A30AD"/>
    <w:rsid w:val="00476A88"/>
    <w:rsid w:val="004A547E"/>
    <w:rsid w:val="005B5589"/>
    <w:rsid w:val="00624111"/>
    <w:rsid w:val="006942AD"/>
    <w:rsid w:val="007A55DD"/>
    <w:rsid w:val="00983BE9"/>
    <w:rsid w:val="00992552"/>
    <w:rsid w:val="009E7D96"/>
    <w:rsid w:val="00B71067"/>
    <w:rsid w:val="00BB4BF9"/>
    <w:rsid w:val="00BD4EC3"/>
    <w:rsid w:val="00CA6BF0"/>
    <w:rsid w:val="00CD6468"/>
    <w:rsid w:val="00DA1DE2"/>
    <w:rsid w:val="00E64490"/>
    <w:rsid w:val="00F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0AEEFF"/>
  <w15:chartTrackingRefBased/>
  <w15:docId w15:val="{FF003CCD-4199-4AB7-B167-AD69952F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Invensys Andale" w:hAnsi="Invensys Andale"/>
      <w:sz w:val="22"/>
      <w:lang w:val="en-GB" w:eastAsia="es-ES"/>
    </w:rPr>
  </w:style>
  <w:style w:type="paragraph" w:styleId="Ttulo1">
    <w:name w:val="heading 1"/>
    <w:basedOn w:val="Normal"/>
    <w:next w:val="Prrafo"/>
    <w:qFormat/>
    <w:pPr>
      <w:keepNext/>
      <w:numPr>
        <w:numId w:val="3"/>
      </w:numPr>
      <w:spacing w:before="360" w:after="240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Prrafo"/>
    <w:qFormat/>
    <w:pPr>
      <w:numPr>
        <w:ilvl w:val="1"/>
      </w:numPr>
      <w:spacing w:before="240" w:after="0"/>
      <w:outlineLvl w:val="1"/>
    </w:pPr>
  </w:style>
  <w:style w:type="paragraph" w:styleId="Ttulo3">
    <w:name w:val="heading 3"/>
    <w:basedOn w:val="Ttulo2"/>
    <w:next w:val="Prrafo"/>
    <w:qFormat/>
    <w:pPr>
      <w:numPr>
        <w:ilvl w:val="2"/>
      </w:numPr>
      <w:outlineLvl w:val="2"/>
    </w:pPr>
  </w:style>
  <w:style w:type="paragraph" w:styleId="Ttulo4">
    <w:name w:val="heading 4"/>
    <w:basedOn w:val="Ttulo3"/>
    <w:next w:val="Prrafo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Prrafo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Prrafo"/>
    <w:qFormat/>
    <w:pPr>
      <w:numPr>
        <w:ilvl w:val="5"/>
      </w:numPr>
      <w:outlineLvl w:val="5"/>
    </w:pPr>
  </w:style>
  <w:style w:type="paragraph" w:styleId="Ttulo7">
    <w:name w:val="heading 7"/>
    <w:basedOn w:val="Ttulo6"/>
    <w:next w:val="Prrafo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Prrafo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Prrafo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framePr w:hSpace="142" w:vSpace="142" w:wrap="around" w:vAnchor="text" w:hAnchor="text" w:y="1"/>
      <w:spacing w:before="120" w:after="120"/>
    </w:pPr>
    <w:rPr>
      <w:b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7">
    <w:name w:val="toc 7"/>
    <w:basedOn w:val="TDC6"/>
    <w:next w:val="Normal"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sz w:val="18"/>
    </w:rPr>
  </w:style>
  <w:style w:type="character" w:styleId="Hipervnculo">
    <w:name w:val="Hyperlink"/>
    <w:uiPriority w:val="99"/>
    <w:unhideWhenUsed/>
    <w:rsid w:val="00DA1DE2"/>
    <w:rPr>
      <w:color w:val="0563C1"/>
      <w:u w:val="single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sz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</w:style>
  <w:style w:type="paragraph" w:styleId="TDC1">
    <w:name w:val="toc 1"/>
    <w:basedOn w:val="Normal"/>
    <w:next w:val="Normal"/>
    <w:uiPriority w:val="39"/>
    <w:pPr>
      <w:spacing w:before="240"/>
    </w:pPr>
    <w:rPr>
      <w:b/>
    </w:rPr>
  </w:style>
  <w:style w:type="paragraph" w:styleId="TDC2">
    <w:name w:val="toc 2"/>
    <w:basedOn w:val="TDC1"/>
    <w:next w:val="Normal"/>
    <w:semiHidden/>
    <w:pPr>
      <w:spacing w:before="120"/>
      <w:ind w:left="221"/>
    </w:pPr>
    <w:rPr>
      <w:sz w:val="20"/>
    </w:rPr>
  </w:style>
  <w:style w:type="paragraph" w:styleId="TDC3">
    <w:name w:val="toc 3"/>
    <w:basedOn w:val="TDC2"/>
    <w:next w:val="Normal"/>
    <w:semiHidden/>
    <w:pPr>
      <w:ind w:left="440"/>
    </w:pPr>
    <w:rPr>
      <w:b w:val="0"/>
    </w:rPr>
  </w:style>
  <w:style w:type="paragraph" w:styleId="TDC4">
    <w:name w:val="toc 4"/>
    <w:basedOn w:val="TDC3"/>
    <w:next w:val="Normal"/>
    <w:semiHidden/>
    <w:pPr>
      <w:ind w:left="660"/>
    </w:pPr>
  </w:style>
  <w:style w:type="paragraph" w:styleId="TDC5">
    <w:name w:val="toc 5"/>
    <w:basedOn w:val="TDC4"/>
    <w:next w:val="Normal"/>
    <w:semiHidden/>
    <w:pPr>
      <w:ind w:left="880"/>
    </w:pPr>
  </w:style>
  <w:style w:type="paragraph" w:styleId="TDC6">
    <w:name w:val="toc 6"/>
    <w:basedOn w:val="TDC5"/>
    <w:next w:val="Normal"/>
    <w:semiHidden/>
    <w:pPr>
      <w:ind w:left="1100"/>
    </w:pPr>
  </w:style>
  <w:style w:type="paragraph" w:styleId="TDC8">
    <w:name w:val="toc 8"/>
    <w:basedOn w:val="TDC7"/>
    <w:next w:val="Normal"/>
    <w:semiHidden/>
    <w:pPr>
      <w:ind w:left="1540"/>
    </w:pPr>
  </w:style>
  <w:style w:type="paragraph" w:styleId="TDC9">
    <w:name w:val="toc 9"/>
    <w:basedOn w:val="TDC8"/>
    <w:next w:val="Normal"/>
    <w:semiHidden/>
    <w:pPr>
      <w:ind w:left="1760"/>
    </w:pPr>
  </w:style>
  <w:style w:type="paragraph" w:styleId="Ttulo">
    <w:name w:val="Title"/>
    <w:basedOn w:val="Ttulo1"/>
    <w:next w:val="Prrafo"/>
    <w:autoRedefine/>
    <w:qFormat/>
    <w:pPr>
      <w:pageBreakBefore/>
      <w:numPr>
        <w:numId w:val="0"/>
      </w:numPr>
      <w:spacing w:before="240"/>
    </w:pPr>
  </w:style>
  <w:style w:type="paragraph" w:styleId="Textosinformato">
    <w:name w:val="Plain Text"/>
    <w:basedOn w:val="Normal"/>
    <w:semiHidden/>
    <w:rPr>
      <w:sz w:val="20"/>
    </w:rPr>
  </w:style>
  <w:style w:type="character" w:styleId="Nmerodepgina">
    <w:name w:val="page number"/>
    <w:semiHidden/>
    <w:rPr>
      <w:rFonts w:ascii="Invensys Andale" w:hAnsi="Invensys Andale"/>
    </w:rPr>
  </w:style>
  <w:style w:type="paragraph" w:customStyle="1" w:styleId="TextoMonoEspaciado">
    <w:name w:val="Texto Mono Espaciado"/>
    <w:basedOn w:val="Normal"/>
    <w:pPr>
      <w:keepNext/>
      <w:tabs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sz w:val="20"/>
    </w:rPr>
  </w:style>
  <w:style w:type="paragraph" w:customStyle="1" w:styleId="Prrafo">
    <w:name w:val="Párrafo"/>
    <w:basedOn w:val="Normal"/>
    <w:pPr>
      <w:spacing w:before="120" w:after="120"/>
    </w:pPr>
  </w:style>
  <w:style w:type="paragraph" w:customStyle="1" w:styleId="TituloDocumento">
    <w:name w:val="Titulo Documento"/>
    <w:basedOn w:val="Normal"/>
    <w:pPr>
      <w:jc w:val="center"/>
    </w:pPr>
    <w:rPr>
      <w:b/>
      <w:sz w:val="32"/>
    </w:rPr>
  </w:style>
  <w:style w:type="character" w:styleId="Mencinsinresolver">
    <w:name w:val="Unresolved Mention"/>
    <w:uiPriority w:val="99"/>
    <w:semiHidden/>
    <w:unhideWhenUsed/>
    <w:rsid w:val="00DA1DE2"/>
    <w:rPr>
      <w:color w:val="605E5C"/>
      <w:shd w:val="clear" w:color="auto" w:fill="E1DFDD"/>
    </w:rPr>
  </w:style>
  <w:style w:type="character" w:styleId="nfasisintenso">
    <w:name w:val="Intense Emphasis"/>
    <w:uiPriority w:val="21"/>
    <w:qFormat/>
    <w:rsid w:val="00DA1D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Dimetronic\Doc%20Formal%20Ing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39FC-1D18-4816-87E0-ACF39714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Formal Ingles.dot</Template>
  <TotalTime>2818</TotalTime>
  <Pages>6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FS3000 5K. Power Supply Card manufacturing documentation</vt:lpstr>
    </vt:vector>
  </TitlesOfParts>
  <Manager/>
  <Company>DIMETRONIC, S.A. I+D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FS3000 5K. Power Supply Card manufacturing documentation</dc:title>
  <dc:subject>This document includes the manufacturing documentation for the FS3000 Power Supply Card</dc:subject>
  <dc:creator>CESAR CEREIJO</dc:creator>
  <cp:keywords/>
  <dc:description/>
  <cp:lastModifiedBy>Javier Rodriguez</cp:lastModifiedBy>
  <cp:revision>8</cp:revision>
  <cp:lastPrinted>2006-01-26T09:09:00Z</cp:lastPrinted>
  <dcterms:created xsi:type="dcterms:W3CDTF">2022-04-18T10:39:00Z</dcterms:created>
  <dcterms:modified xsi:type="dcterms:W3CDTF">2022-04-28T10:25:00Z</dcterms:modified>
</cp:coreProperties>
</file>